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34CAD" w14:textId="6611BFE9" w:rsidR="00A95AC9" w:rsidRPr="00DB5E17" w:rsidRDefault="006B5DAE" w:rsidP="00BE7A59">
      <w:pPr>
        <w:pStyle w:val="berschrift1"/>
      </w:pPr>
      <w:r w:rsidRPr="00DB5E17">
        <w:t xml:space="preserve">Lern- und Arbeitsauftrag </w:t>
      </w:r>
      <w:r w:rsidR="001972F3" w:rsidRPr="00DB5E17">
        <w:rPr>
          <w:i/>
        </w:rPr>
        <w:fldChar w:fldCharType="begin"/>
      </w:r>
      <w:r w:rsidR="001972F3" w:rsidRPr="00DB5E17">
        <w:rPr>
          <w:i/>
        </w:rPr>
        <w:instrText xml:space="preserve"> FILENAME   \* MERGEFORMAT </w:instrText>
      </w:r>
      <w:r w:rsidR="001972F3" w:rsidRPr="00DB5E17">
        <w:rPr>
          <w:i/>
        </w:rPr>
        <w:fldChar w:fldCharType="separate"/>
      </w:r>
      <w:r w:rsidR="00D57DEF" w:rsidRPr="00DB5E17">
        <w:rPr>
          <w:i/>
        </w:rPr>
        <w:t>LA_245_1706_Prototyp_umsetzen.docx</w:t>
      </w:r>
      <w:r w:rsidR="001972F3" w:rsidRPr="00DB5E17">
        <w:rPr>
          <w:i/>
        </w:rPr>
        <w:fldChar w:fldCharType="end"/>
      </w:r>
    </w:p>
    <w:p w14:paraId="6FE16B74" w14:textId="77777777" w:rsidR="006B5DAE" w:rsidRPr="00DB5E17" w:rsidRDefault="006B5DAE" w:rsidP="00A95AC9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single" w:sz="4" w:space="0" w:color="4F81BD" w:themeColor="accent1"/>
        </w:tblBorders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944"/>
        <w:gridCol w:w="7379"/>
      </w:tblGrid>
      <w:tr w:rsidR="0022267B" w:rsidRPr="00DB5E17" w14:paraId="68709BA3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5E42ADE" w14:textId="07294885" w:rsidR="0022267B" w:rsidRPr="00DB5E17" w:rsidRDefault="00A95AC9" w:rsidP="00A15A68">
            <w:pPr>
              <w:pStyle w:val="tabellenkopf"/>
            </w:pPr>
            <w:r w:rsidRPr="00DB5E17">
              <w:t>Titel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D4D4584" w14:textId="54E4816D" w:rsidR="0022267B" w:rsidRPr="00DB5E17" w:rsidRDefault="00D57DEF" w:rsidP="00A15A68">
            <w:pPr>
              <w:pStyle w:val="tabellenkopf"/>
              <w:rPr>
                <w:sz w:val="22"/>
                <w:szCs w:val="22"/>
              </w:rPr>
            </w:pPr>
            <w:r w:rsidRPr="00DB5E17">
              <w:rPr>
                <w:sz w:val="22"/>
                <w:szCs w:val="22"/>
              </w:rPr>
              <w:t>Den Prototypen umsetzen</w:t>
            </w:r>
            <w:r w:rsidR="005C16E0" w:rsidRPr="00DB5E17">
              <w:rPr>
                <w:sz w:val="22"/>
                <w:szCs w:val="22"/>
              </w:rPr>
              <w:t>.</w:t>
            </w:r>
          </w:p>
        </w:tc>
      </w:tr>
      <w:tr w:rsidR="00A95AC9" w:rsidRPr="00DB5E17" w14:paraId="0301FE6A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430FAF61" w14:textId="55CFBFD3" w:rsidR="00A95AC9" w:rsidRPr="00DB5E17" w:rsidRDefault="00A95AC9" w:rsidP="00A15A68">
            <w:pPr>
              <w:pStyle w:val="tabellenkopf"/>
            </w:pPr>
            <w:r w:rsidRPr="00DB5E17">
              <w:t>Modul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524382E9" w14:textId="3AC1DA61" w:rsidR="00A95AC9" w:rsidRPr="00DB5E17" w:rsidRDefault="007F25AE" w:rsidP="007F25AE">
            <w:pPr>
              <w:pStyle w:val="tabelleninhalt"/>
            </w:pPr>
            <w:r w:rsidRPr="00DB5E17">
              <w:t>24</w:t>
            </w:r>
            <w:r w:rsidR="0072777E" w:rsidRPr="00DB5E17">
              <w:t>5</w:t>
            </w:r>
            <w:r w:rsidR="00F538F5" w:rsidRPr="00DB5E17">
              <w:t xml:space="preserve"> </w:t>
            </w:r>
            <w:r w:rsidR="002B74DE" w:rsidRPr="00DB5E17">
              <w:t>Informatiker/in</w:t>
            </w:r>
            <w:r w:rsidR="00F538F5" w:rsidRPr="00DB5E17">
              <w:t xml:space="preserve"> E</w:t>
            </w:r>
            <w:r w:rsidR="002B74DE" w:rsidRPr="00DB5E17">
              <w:t>FZ</w:t>
            </w:r>
            <w:r w:rsidR="00773B14" w:rsidRPr="00DB5E17">
              <w:t xml:space="preserve"> </w:t>
            </w:r>
          </w:p>
        </w:tc>
      </w:tr>
      <w:tr w:rsidR="00A95AC9" w:rsidRPr="00DB5E17" w14:paraId="00EFDAE7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7E89CCD8" w14:textId="1DFEF39F" w:rsidR="00A95AC9" w:rsidRPr="00DB5E17" w:rsidRDefault="00A95AC9" w:rsidP="00A15A68">
            <w:pPr>
              <w:pStyle w:val="tabellenkopf"/>
            </w:pPr>
            <w:r w:rsidRPr="00DB5E17">
              <w:t>Autor / Version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7847E59" w14:textId="0811F113" w:rsidR="00A95AC9" w:rsidRPr="00DB5E17" w:rsidRDefault="007F25AE" w:rsidP="008C3B83">
            <w:pPr>
              <w:pStyle w:val="tabelleninhalt"/>
            </w:pPr>
            <w:r w:rsidRPr="00DB5E17">
              <w:t>Benedikt Sutter-Bonaparte</w:t>
            </w:r>
            <w:r w:rsidR="00FA34E7" w:rsidRPr="00DB5E17">
              <w:t xml:space="preserve"> / V1.0</w:t>
            </w:r>
          </w:p>
        </w:tc>
      </w:tr>
      <w:tr w:rsidR="00A95AC9" w:rsidRPr="00DB5E17" w14:paraId="00CEFE7F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0CAD76BC" w14:textId="58D4D8CD" w:rsidR="00A95AC9" w:rsidRPr="00DB5E17" w:rsidRDefault="00A95AC9" w:rsidP="00A15A68">
            <w:pPr>
              <w:pStyle w:val="tabellenkopf"/>
            </w:pPr>
            <w:r w:rsidRPr="00DB5E17">
              <w:t>Hilfsmittel: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18F16C28" w14:textId="075DFF00" w:rsidR="00FA34E7" w:rsidRPr="00DB5E17" w:rsidRDefault="007F25AE" w:rsidP="007F25AE">
            <w:pPr>
              <w:pStyle w:val="tabelleninhalt"/>
              <w:numPr>
                <w:ilvl w:val="0"/>
                <w:numId w:val="51"/>
              </w:numPr>
            </w:pPr>
            <w:r w:rsidRPr="00DB5E17">
              <w:t xml:space="preserve">Präsentation: </w:t>
            </w:r>
            <w:r w:rsidR="00BA04EF" w:rsidRPr="00DB5E17">
              <w:t>PR_245_1762_Prototyping</w:t>
            </w:r>
          </w:p>
        </w:tc>
      </w:tr>
      <w:tr w:rsidR="00FA34E7" w:rsidRPr="00DB5E17" w14:paraId="3039BDA9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2005F7F3" w14:textId="77777777" w:rsidR="00FA34E7" w:rsidRPr="00DB5E17" w:rsidRDefault="00FA34E7" w:rsidP="00A15A68">
            <w:pPr>
              <w:pStyle w:val="tabellenkopf"/>
            </w:pPr>
            <w:r w:rsidRPr="00DB5E17">
              <w:t>Nachweis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0FC38AA0" w14:textId="6731F427" w:rsidR="007F25AE" w:rsidRPr="00DB5E17" w:rsidRDefault="007F25AE" w:rsidP="008C3B83">
            <w:pPr>
              <w:pStyle w:val="tabelleninhalt"/>
            </w:pPr>
            <w:r w:rsidRPr="00DB5E17">
              <w:t>Abgabe auf Moodle</w:t>
            </w:r>
          </w:p>
          <w:p w14:paraId="1DC80AE9" w14:textId="29EAAB63" w:rsidR="007F25AE" w:rsidRPr="00DB5E17" w:rsidRDefault="005C16E0" w:rsidP="007F25AE">
            <w:pPr>
              <w:pStyle w:val="tabelleninhalt"/>
              <w:numPr>
                <w:ilvl w:val="0"/>
                <w:numId w:val="52"/>
              </w:numPr>
            </w:pPr>
            <w:r w:rsidRPr="00DB5E17">
              <w:t>Prototyp entspricht der gewählten Form</w:t>
            </w:r>
            <w:r w:rsidR="007F25AE" w:rsidRPr="00DB5E17">
              <w:t xml:space="preserve"> (</w:t>
            </w:r>
            <w:r w:rsidRPr="00DB5E17">
              <w:t>2</w:t>
            </w:r>
            <w:r w:rsidR="007F25AE" w:rsidRPr="00DB5E17">
              <w:t xml:space="preserve"> Punkte)</w:t>
            </w:r>
          </w:p>
          <w:p w14:paraId="716AC9CD" w14:textId="10091315" w:rsidR="005C16E0" w:rsidRPr="00DB5E17" w:rsidRDefault="005C16E0" w:rsidP="005C16E0">
            <w:pPr>
              <w:pStyle w:val="tabelleninhalt"/>
              <w:numPr>
                <w:ilvl w:val="0"/>
                <w:numId w:val="52"/>
              </w:numPr>
            </w:pPr>
            <w:r w:rsidRPr="00DB5E17">
              <w:t>Prototyp bezieht sich auf die Problemstellung (2 Punkte)</w:t>
            </w:r>
          </w:p>
          <w:p w14:paraId="619162A3" w14:textId="411C19F3" w:rsidR="005C16E0" w:rsidRPr="00DB5E17" w:rsidRDefault="005C16E0" w:rsidP="005C16E0">
            <w:pPr>
              <w:pStyle w:val="tabelleninhalt"/>
              <w:numPr>
                <w:ilvl w:val="0"/>
                <w:numId w:val="52"/>
              </w:numPr>
            </w:pPr>
            <w:r w:rsidRPr="00DB5E17">
              <w:t>Prototyp bildet die Anforderungen ab (8 Punkte)</w:t>
            </w:r>
          </w:p>
          <w:p w14:paraId="68E02AFE" w14:textId="7E98A25C" w:rsidR="005C16E0" w:rsidRPr="00DB5E17" w:rsidRDefault="005C16E0" w:rsidP="005C16E0">
            <w:pPr>
              <w:pStyle w:val="tabelleninhalt"/>
              <w:numPr>
                <w:ilvl w:val="0"/>
                <w:numId w:val="52"/>
              </w:numPr>
            </w:pPr>
            <w:r w:rsidRPr="00DB5E17">
              <w:t>Prototyp liegt bei oder ist verlinkt (5 Punkte)</w:t>
            </w:r>
          </w:p>
          <w:p w14:paraId="205AF9BC" w14:textId="06D7B16B" w:rsidR="005C16E0" w:rsidRPr="00DB5E17" w:rsidRDefault="005C16E0" w:rsidP="005C16E0">
            <w:pPr>
              <w:pStyle w:val="tabelleninhalt"/>
              <w:numPr>
                <w:ilvl w:val="0"/>
                <w:numId w:val="52"/>
              </w:numPr>
            </w:pPr>
            <w:r w:rsidRPr="00DB5E17">
              <w:t>Dokumentation (5 Punkte)</w:t>
            </w:r>
          </w:p>
          <w:p w14:paraId="72C12D64" w14:textId="634AA828" w:rsidR="005C16E0" w:rsidRPr="00DB5E17" w:rsidRDefault="005C16E0" w:rsidP="005C16E0">
            <w:pPr>
              <w:pStyle w:val="tabelleninhalt"/>
              <w:numPr>
                <w:ilvl w:val="0"/>
                <w:numId w:val="52"/>
              </w:numPr>
            </w:pPr>
            <w:r w:rsidRPr="00DB5E17">
              <w:t>Fazit</w:t>
            </w:r>
            <w:r w:rsidR="00C81A14" w:rsidRPr="00DB5E17">
              <w:t>/Reflexion</w:t>
            </w:r>
            <w:r w:rsidRPr="00DB5E17">
              <w:t xml:space="preserve"> zum Prototyp (5 Punkte)</w:t>
            </w:r>
          </w:p>
          <w:p w14:paraId="1D6469C0" w14:textId="4C83A557" w:rsidR="00C62BB3" w:rsidRPr="00DB5E17" w:rsidRDefault="00C62BB3" w:rsidP="005C16E0">
            <w:pPr>
              <w:pStyle w:val="tabelleninhalt"/>
              <w:ind w:left="720"/>
            </w:pPr>
          </w:p>
        </w:tc>
      </w:tr>
      <w:tr w:rsidR="00FA34E7" w:rsidRPr="00DB5E17" w14:paraId="14460FCC" w14:textId="77777777" w:rsidTr="008C3B83">
        <w:tc>
          <w:tcPr>
            <w:tcW w:w="1944" w:type="dxa"/>
            <w:shd w:val="clear" w:color="auto" w:fill="auto"/>
            <w:tcMar>
              <w:top w:w="85" w:type="dxa"/>
              <w:bottom w:w="85" w:type="dxa"/>
            </w:tcMar>
          </w:tcPr>
          <w:p w14:paraId="322DC27E" w14:textId="77777777" w:rsidR="00FA34E7" w:rsidRPr="00DB5E17" w:rsidRDefault="00FA34E7" w:rsidP="00A15A68">
            <w:pPr>
              <w:pStyle w:val="tabellenkopf"/>
            </w:pPr>
            <w:r w:rsidRPr="00DB5E17">
              <w:t>Sozialform</w:t>
            </w:r>
          </w:p>
        </w:tc>
        <w:tc>
          <w:tcPr>
            <w:tcW w:w="7379" w:type="dxa"/>
            <w:shd w:val="clear" w:color="auto" w:fill="auto"/>
            <w:tcMar>
              <w:top w:w="85" w:type="dxa"/>
              <w:bottom w:w="85" w:type="dxa"/>
            </w:tcMar>
          </w:tcPr>
          <w:p w14:paraId="208B1F8C" w14:textId="001FEE75" w:rsidR="00FA34E7" w:rsidRPr="00DB5E17" w:rsidRDefault="00FA34E7" w:rsidP="008C3B83">
            <w:pPr>
              <w:pStyle w:val="tabelleninhalt"/>
            </w:pPr>
            <w:r w:rsidRPr="00DB5E17">
              <w:t xml:space="preserve">Einzelarbeit / Partnerarbeit </w:t>
            </w:r>
          </w:p>
        </w:tc>
      </w:tr>
      <w:tr w:rsidR="00F538F5" w:rsidRPr="00DB5E17" w14:paraId="4EA57CAB" w14:textId="77777777" w:rsidTr="008C3B83">
        <w:tc>
          <w:tcPr>
            <w:tcW w:w="1944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5ED8BD57" w14:textId="77777777" w:rsidR="00F538F5" w:rsidRPr="00DB5E17" w:rsidRDefault="002B74DE" w:rsidP="001C2731">
            <w:pPr>
              <w:pStyle w:val="tabellenkopf"/>
            </w:pPr>
            <w:r w:rsidRPr="00DB5E17">
              <w:t>Leistungsziele</w:t>
            </w:r>
          </w:p>
        </w:tc>
        <w:tc>
          <w:tcPr>
            <w:tcW w:w="7379" w:type="dxa"/>
            <w:shd w:val="clear" w:color="auto" w:fill="DBE5F1" w:themeFill="accent1" w:themeFillTint="33"/>
            <w:tcMar>
              <w:top w:w="85" w:type="dxa"/>
              <w:bottom w:w="85" w:type="dxa"/>
            </w:tcMar>
          </w:tcPr>
          <w:p w14:paraId="3BE4ABF4" w14:textId="39021AF8" w:rsidR="00F538F5" w:rsidRPr="00DB5E17" w:rsidRDefault="007F25AE" w:rsidP="001C2731">
            <w:pPr>
              <w:pStyle w:val="fettkursiv"/>
            </w:pPr>
            <w:r w:rsidRPr="00DB5E17">
              <w:t xml:space="preserve">LZ </w:t>
            </w:r>
            <w:r w:rsidR="00BA04EF" w:rsidRPr="00DB5E17">
              <w:t>2.</w:t>
            </w:r>
            <w:r w:rsidR="00D57DEF" w:rsidRPr="00DB5E17">
              <w:t>4</w:t>
            </w:r>
          </w:p>
        </w:tc>
      </w:tr>
    </w:tbl>
    <w:p w14:paraId="1D099226" w14:textId="3F0B142B" w:rsidR="00BE7A59" w:rsidRPr="00DB5E17" w:rsidRDefault="002F4A42" w:rsidP="00BE7A59">
      <w:pPr>
        <w:pStyle w:val="berschrift2"/>
      </w:pPr>
      <w:r w:rsidRPr="00DB5E17">
        <w:drawing>
          <wp:anchor distT="0" distB="0" distL="114300" distR="114300" simplePos="0" relativeHeight="251658240" behindDoc="0" locked="0" layoutInCell="1" allowOverlap="1" wp14:anchorId="0E165371" wp14:editId="7836C479">
            <wp:simplePos x="0" y="0"/>
            <wp:positionH relativeFrom="column">
              <wp:posOffset>4990465</wp:posOffset>
            </wp:positionH>
            <wp:positionV relativeFrom="paragraph">
              <wp:posOffset>114935</wp:posOffset>
            </wp:positionV>
            <wp:extent cx="861695" cy="948055"/>
            <wp:effectExtent l="0" t="0" r="0" b="4445"/>
            <wp:wrapSquare wrapText="bothSides"/>
            <wp:docPr id="4051272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12728" name="Grafik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169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7A59" w:rsidRPr="00DB5E17">
        <w:t>Ausgangslage</w:t>
      </w:r>
    </w:p>
    <w:p w14:paraId="773A2D04" w14:textId="2E50829B" w:rsidR="00FA34E7" w:rsidRPr="00DB5E17" w:rsidRDefault="002F4A42" w:rsidP="00E766A9">
      <w:r w:rsidRPr="00DB5E17">
        <w:t>Sie werden nun einen Prototyp gemäss ihrer Wahl erstellen.</w:t>
      </w:r>
    </w:p>
    <w:p w14:paraId="19848573" w14:textId="77777777" w:rsidR="002F4A42" w:rsidRPr="00DB5E17" w:rsidRDefault="002F4A42" w:rsidP="00E766A9"/>
    <w:p w14:paraId="039EED68" w14:textId="77777777" w:rsidR="002F4A42" w:rsidRPr="00DB5E17" w:rsidRDefault="002F4A42" w:rsidP="00E766A9"/>
    <w:p w14:paraId="260E59FF" w14:textId="77777777" w:rsidR="002F4A42" w:rsidRPr="00DB5E17" w:rsidRDefault="002F4A42" w:rsidP="00E766A9"/>
    <w:p w14:paraId="6E9DBDAB" w14:textId="271198E7" w:rsidR="002F4A42" w:rsidRPr="00DB5E17" w:rsidRDefault="002F4A42" w:rsidP="00E766A9">
      <w:r w:rsidRPr="00DB5E1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0FCC11" wp14:editId="71D387FF">
                <wp:simplePos x="0" y="0"/>
                <wp:positionH relativeFrom="column">
                  <wp:posOffset>4642485</wp:posOffset>
                </wp:positionH>
                <wp:positionV relativeFrom="paragraph">
                  <wp:posOffset>126365</wp:posOffset>
                </wp:positionV>
                <wp:extent cx="1252855" cy="635"/>
                <wp:effectExtent l="0" t="0" r="4445" b="8255"/>
                <wp:wrapSquare wrapText="bothSides"/>
                <wp:docPr id="1459522717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28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99B58F" w14:textId="78E0A829" w:rsidR="00696794" w:rsidRPr="00DB5E17" w:rsidRDefault="00696794" w:rsidP="00696794">
                            <w:pPr>
                              <w:pStyle w:val="Beschriftung"/>
                              <w:rPr>
                                <w:b/>
                                <w:color w:val="auto"/>
                                <w:sz w:val="22"/>
                                <w:szCs w:val="20"/>
                              </w:rPr>
                            </w:pPr>
                            <w:r w:rsidRPr="00DB5E17">
                              <w:fldChar w:fldCharType="begin"/>
                            </w:r>
                            <w:r w:rsidRPr="00DB5E17">
                              <w:instrText xml:space="preserve"> SEQ Abbildung \* ARABIC </w:instrText>
                            </w:r>
                            <w:r w:rsidRPr="00DB5E17">
                              <w:fldChar w:fldCharType="separate"/>
                            </w:r>
                            <w:r w:rsidRPr="00DB5E17">
                              <w:t>1</w:t>
                            </w:r>
                            <w:r w:rsidRPr="00DB5E17">
                              <w:fldChar w:fldCharType="end"/>
                            </w:r>
                            <w:r w:rsidRPr="00DB5E17">
                              <w:t>: Quelle</w:t>
                            </w:r>
                            <w:r w:rsidR="002F4A42" w:rsidRPr="00DB5E17">
                              <w:t xml:space="preserve"> PixaBay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40FCC11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365.55pt;margin-top:9.95pt;width:98.65pt;height: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" stroked="f">
                <v:textbox style="mso-fit-shape-to-text:t" inset="0,0,0,0">
                  <w:txbxContent>
                    <w:p w14:paraId="7199B58F" w14:textId="78E0A829" w:rsidR="00696794" w:rsidRPr="00DB5E17" w:rsidRDefault="00696794" w:rsidP="00696794">
                      <w:pPr>
                        <w:pStyle w:val="Beschriftung"/>
                        <w:rPr>
                          <w:b/>
                          <w:color w:val="auto"/>
                          <w:sz w:val="22"/>
                          <w:szCs w:val="20"/>
                        </w:rPr>
                      </w:pPr>
                      <w:r w:rsidRPr="00DB5E17">
                        <w:fldChar w:fldCharType="begin"/>
                      </w:r>
                      <w:r w:rsidRPr="00DB5E17">
                        <w:instrText xml:space="preserve"> SEQ Abbildung \* ARABIC </w:instrText>
                      </w:r>
                      <w:r w:rsidRPr="00DB5E17">
                        <w:fldChar w:fldCharType="separate"/>
                      </w:r>
                      <w:r w:rsidRPr="00DB5E17">
                        <w:t>1</w:t>
                      </w:r>
                      <w:r w:rsidRPr="00DB5E17">
                        <w:fldChar w:fldCharType="end"/>
                      </w:r>
                      <w:r w:rsidRPr="00DB5E17">
                        <w:t>: Quelle</w:t>
                      </w:r>
                      <w:r w:rsidR="002F4A42" w:rsidRPr="00DB5E17">
                        <w:t xml:space="preserve"> PixaBay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BC0AEC" w14:textId="77777777" w:rsidR="00BE7A59" w:rsidRPr="00DB5E17" w:rsidRDefault="00BE7A59" w:rsidP="00BE7A59">
      <w:pPr>
        <w:pStyle w:val="berschrift2"/>
      </w:pPr>
      <w:r w:rsidRPr="00DB5E17">
        <w:t>Aufgabenstellung</w:t>
      </w:r>
    </w:p>
    <w:p w14:paraId="2FFBC784" w14:textId="07A084BF" w:rsidR="00BE7A59" w:rsidRPr="00DB5E17" w:rsidRDefault="002F4A42" w:rsidP="00E766A9">
      <w:r w:rsidRPr="00DB5E17">
        <w:t>Sie erstellen nun den Prototyp.</w:t>
      </w:r>
    </w:p>
    <w:p w14:paraId="4A2BC2D2" w14:textId="0BDDDE57" w:rsidR="00BE7A59" w:rsidRPr="00DB5E17" w:rsidRDefault="00BB41F1" w:rsidP="00BB41F1">
      <w:pPr>
        <w:widowControl/>
        <w:overflowPunct/>
        <w:autoSpaceDE/>
        <w:autoSpaceDN/>
        <w:adjustRightInd/>
        <w:textAlignment w:val="auto"/>
      </w:pPr>
      <w:r w:rsidRPr="00DB5E17">
        <w:br w:type="page"/>
      </w:r>
    </w:p>
    <w:p w14:paraId="10933C29" w14:textId="4F9C124F" w:rsidR="00A636BD" w:rsidRPr="00DB5E17" w:rsidRDefault="00A636BD" w:rsidP="00A636BD">
      <w:pPr>
        <w:pStyle w:val="berschrift3"/>
      </w:pPr>
      <w:r w:rsidRPr="00DB5E17">
        <w:lastRenderedPageBreak/>
        <w:t xml:space="preserve">Teilaufgabe 1: </w:t>
      </w:r>
      <w:r w:rsidR="002F4A42" w:rsidRPr="00DB5E17">
        <w:t>Anforderungen Prototyp</w:t>
      </w:r>
    </w:p>
    <w:p w14:paraId="62447A68" w14:textId="14B8DC8C" w:rsidR="009444B0" w:rsidRPr="00DB5E17" w:rsidRDefault="002F4A42" w:rsidP="002F4A42">
      <w:pPr>
        <w:pStyle w:val="aufzhlung"/>
        <w:numPr>
          <w:ilvl w:val="0"/>
          <w:numId w:val="0"/>
        </w:numPr>
      </w:pPr>
      <w:r w:rsidRPr="00DB5E17">
        <w:t>Ihr Prototyp kann nur einen Teil der Anforderungen umfassen.</w:t>
      </w:r>
    </w:p>
    <w:p w14:paraId="5A37B149" w14:textId="6D34E5E4" w:rsidR="002F4A42" w:rsidRPr="00DB5E17" w:rsidRDefault="002F4A42" w:rsidP="002F4A42">
      <w:pPr>
        <w:pStyle w:val="aufzhlung"/>
        <w:numPr>
          <w:ilvl w:val="0"/>
          <w:numId w:val="0"/>
        </w:numPr>
      </w:pPr>
      <w:r w:rsidRPr="00DB5E17">
        <w:t>Wählen Sie aus den Anforderungen diejenigen aus, welche Sie im Prototyp umsetzen wollen.</w:t>
      </w:r>
    </w:p>
    <w:p w14:paraId="34C5660E" w14:textId="4A92F356" w:rsidR="00713AE2" w:rsidRPr="00DB5E17" w:rsidRDefault="00713AE2" w:rsidP="002F4A42">
      <w:pPr>
        <w:pStyle w:val="aufzhlung"/>
        <w:numPr>
          <w:ilvl w:val="0"/>
          <w:numId w:val="0"/>
        </w:numPr>
      </w:pPr>
      <w:r w:rsidRPr="00DB5E17">
        <w:t>Listen Sie die Anforderungen mit Nummer und Typ auf.</w:t>
      </w:r>
    </w:p>
    <w:p w14:paraId="47A644D1" w14:textId="77777777" w:rsidR="00BB41F1" w:rsidRPr="00DB5E17" w:rsidRDefault="00BB41F1" w:rsidP="002F4A42">
      <w:pPr>
        <w:pStyle w:val="aufzhlung"/>
        <w:numPr>
          <w:ilvl w:val="0"/>
          <w:numId w:val="0"/>
        </w:num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145"/>
        <w:gridCol w:w="1444"/>
        <w:gridCol w:w="1456"/>
        <w:gridCol w:w="5278"/>
      </w:tblGrid>
      <w:tr w:rsidR="00BB41F1" w:rsidRPr="00DB5E17" w14:paraId="5DCE6C59" w14:textId="77777777" w:rsidTr="002104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49BB7185" w14:textId="141E8233" w:rsidR="00BB41F1" w:rsidRPr="00DB5E17" w:rsidRDefault="00BB41F1">
            <w:pPr>
              <w:widowControl/>
              <w:overflowPunct/>
              <w:autoSpaceDE/>
              <w:autoSpaceDN/>
              <w:adjustRightInd/>
              <w:textAlignment w:val="auto"/>
            </w:pPr>
            <w:r w:rsidRPr="00DB5E17">
              <w:t>Nummer</w:t>
            </w:r>
          </w:p>
        </w:tc>
        <w:tc>
          <w:tcPr>
            <w:tcW w:w="1444" w:type="dxa"/>
          </w:tcPr>
          <w:p w14:paraId="36FEE604" w14:textId="126F9610" w:rsidR="00BB41F1" w:rsidRPr="00DB5E17" w:rsidRDefault="00BB41F1">
            <w:pPr>
              <w:widowControl/>
              <w:overflowPunct/>
              <w:autoSpaceDE/>
              <w:autoSpaceDN/>
              <w:adjustRightInd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5E17">
              <w:t>Muss/Kann</w:t>
            </w:r>
          </w:p>
        </w:tc>
        <w:tc>
          <w:tcPr>
            <w:tcW w:w="1456" w:type="dxa"/>
          </w:tcPr>
          <w:p w14:paraId="6DEFAA75" w14:textId="77777777" w:rsidR="00BB41F1" w:rsidRPr="00DB5E17" w:rsidRDefault="00BB41F1">
            <w:pPr>
              <w:widowControl/>
              <w:overflowPunct/>
              <w:autoSpaceDE/>
              <w:autoSpaceDN/>
              <w:adjustRightInd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B5E17">
              <w:t>Funktional,</w:t>
            </w:r>
          </w:p>
          <w:p w14:paraId="2C500DF8" w14:textId="77777777" w:rsidR="00BB41F1" w:rsidRPr="00DB5E17" w:rsidRDefault="00BB41F1">
            <w:pPr>
              <w:widowControl/>
              <w:overflowPunct/>
              <w:autoSpaceDE/>
              <w:autoSpaceDN/>
              <w:adjustRightInd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DB5E17">
              <w:t>Qualität,</w:t>
            </w:r>
          </w:p>
          <w:p w14:paraId="6BCAFF91" w14:textId="7740DE97" w:rsidR="00BB41F1" w:rsidRPr="00DB5E17" w:rsidRDefault="00BB41F1">
            <w:pPr>
              <w:widowControl/>
              <w:overflowPunct/>
              <w:autoSpaceDE/>
              <w:autoSpaceDN/>
              <w:adjustRightInd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5E17">
              <w:t>Rand</w:t>
            </w:r>
          </w:p>
        </w:tc>
        <w:tc>
          <w:tcPr>
            <w:tcW w:w="5278" w:type="dxa"/>
          </w:tcPr>
          <w:p w14:paraId="65BB4EE4" w14:textId="749EBF0A" w:rsidR="00BB41F1" w:rsidRPr="00DB5E17" w:rsidRDefault="00BB41F1">
            <w:pPr>
              <w:widowControl/>
              <w:overflowPunct/>
              <w:autoSpaceDE/>
              <w:autoSpaceDN/>
              <w:adjustRightInd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B5E17">
              <w:t>Beschreibung</w:t>
            </w:r>
          </w:p>
        </w:tc>
      </w:tr>
      <w:tr w:rsidR="00BB41F1" w:rsidRPr="00DB5E17" w14:paraId="097B273D" w14:textId="77777777" w:rsidTr="00210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531F8545" w14:textId="1F884A67" w:rsidR="00BB41F1" w:rsidRPr="00DB5E17" w:rsidRDefault="00DB5E17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1</w:t>
            </w:r>
          </w:p>
        </w:tc>
        <w:tc>
          <w:tcPr>
            <w:tcW w:w="1444" w:type="dxa"/>
          </w:tcPr>
          <w:p w14:paraId="7B489A54" w14:textId="7D589A29" w:rsidR="00BB41F1" w:rsidRPr="00DB5E17" w:rsidRDefault="002104EA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  <w:tc>
          <w:tcPr>
            <w:tcW w:w="1456" w:type="dxa"/>
          </w:tcPr>
          <w:p w14:paraId="2B5588CB" w14:textId="367E3DCF" w:rsidR="00BB41F1" w:rsidRPr="00DB5E17" w:rsidRDefault="002104EA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17">
              <w:t>Funktional</w:t>
            </w:r>
          </w:p>
        </w:tc>
        <w:tc>
          <w:tcPr>
            <w:tcW w:w="5278" w:type="dxa"/>
          </w:tcPr>
          <w:p w14:paraId="0B6DAC64" w14:textId="3469778E" w:rsidR="00BB41F1" w:rsidRPr="00DB5E17" w:rsidRDefault="00CC4263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Das Programm kann</w:t>
            </w:r>
            <w:r>
              <w:t xml:space="preserve"> das eingegebene Passwort überprüfen und daraufhin angeben, ob das Passwort sicher ist oder nicht.</w:t>
            </w:r>
          </w:p>
        </w:tc>
      </w:tr>
      <w:tr w:rsidR="00BB41F1" w:rsidRPr="00DB5E17" w14:paraId="6C34D96C" w14:textId="77777777" w:rsidTr="00210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549CF765" w14:textId="4A9B0D49" w:rsidR="00BB41F1" w:rsidRPr="00DB5E17" w:rsidRDefault="00DB5E17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2</w:t>
            </w:r>
          </w:p>
        </w:tc>
        <w:tc>
          <w:tcPr>
            <w:tcW w:w="1444" w:type="dxa"/>
          </w:tcPr>
          <w:p w14:paraId="24CBCC4A" w14:textId="7853B471" w:rsidR="00BB41F1" w:rsidRPr="00DB5E17" w:rsidRDefault="002104EA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  <w:tc>
          <w:tcPr>
            <w:tcW w:w="1456" w:type="dxa"/>
          </w:tcPr>
          <w:p w14:paraId="3968EA41" w14:textId="6BCE64E0" w:rsidR="00BB41F1" w:rsidRPr="00DB5E17" w:rsidRDefault="002104EA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17">
              <w:t>Funktional</w:t>
            </w:r>
          </w:p>
        </w:tc>
        <w:tc>
          <w:tcPr>
            <w:tcW w:w="5278" w:type="dxa"/>
          </w:tcPr>
          <w:p w14:paraId="08EFA25F" w14:textId="0F9342E8" w:rsidR="00BB41F1" w:rsidRPr="00DB5E17" w:rsidRDefault="00CC4263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Ich als Nutzer habe die Möglichkeit per Knopfdruck ein sicheres Passwort zu erstellen.</w:t>
            </w:r>
          </w:p>
        </w:tc>
      </w:tr>
      <w:tr w:rsidR="00BB41F1" w:rsidRPr="00DB5E17" w14:paraId="17D096F5" w14:textId="77777777" w:rsidTr="00210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4285E5F1" w14:textId="4E95D0EA" w:rsidR="00BB41F1" w:rsidRPr="00DB5E17" w:rsidRDefault="00DB5E17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3</w:t>
            </w:r>
          </w:p>
        </w:tc>
        <w:tc>
          <w:tcPr>
            <w:tcW w:w="1444" w:type="dxa"/>
          </w:tcPr>
          <w:p w14:paraId="25D322FF" w14:textId="4A136261" w:rsidR="00BB41F1" w:rsidRPr="00DB5E17" w:rsidRDefault="002104EA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Muss</w:t>
            </w:r>
          </w:p>
        </w:tc>
        <w:tc>
          <w:tcPr>
            <w:tcW w:w="1456" w:type="dxa"/>
          </w:tcPr>
          <w:p w14:paraId="2FF25F50" w14:textId="3A4D8FC5" w:rsidR="00BB41F1" w:rsidRPr="00DB5E17" w:rsidRDefault="002104EA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Funktional</w:t>
            </w:r>
          </w:p>
        </w:tc>
        <w:tc>
          <w:tcPr>
            <w:tcW w:w="5278" w:type="dxa"/>
          </w:tcPr>
          <w:p w14:paraId="003F4F44" w14:textId="639B1040" w:rsidR="00BB41F1" w:rsidRPr="00DB5E17" w:rsidRDefault="005473AC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Das Programm gibt </w:t>
            </w:r>
            <w:r>
              <w:t>Unterstützung durch Vorschläge, was ein Passwort beinhalten soll und wie lange es sein soll.</w:t>
            </w:r>
            <w:r>
              <w:t xml:space="preserve"> (Bei Eingabe des eigenen Passwortes)</w:t>
            </w:r>
          </w:p>
        </w:tc>
      </w:tr>
      <w:tr w:rsidR="00BB41F1" w:rsidRPr="00DB5E17" w14:paraId="228F570B" w14:textId="77777777" w:rsidTr="002104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383BF1C6" w14:textId="15AFD1F3" w:rsidR="00BB41F1" w:rsidRPr="00DB5E17" w:rsidRDefault="00DB5E17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4</w:t>
            </w:r>
          </w:p>
        </w:tc>
        <w:tc>
          <w:tcPr>
            <w:tcW w:w="1444" w:type="dxa"/>
          </w:tcPr>
          <w:p w14:paraId="6EB706AF" w14:textId="452BFB2A" w:rsidR="00BB41F1" w:rsidRPr="00DB5E17" w:rsidRDefault="002104EA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Kann</w:t>
            </w:r>
          </w:p>
        </w:tc>
        <w:tc>
          <w:tcPr>
            <w:tcW w:w="1456" w:type="dxa"/>
          </w:tcPr>
          <w:p w14:paraId="7E885E1B" w14:textId="58F67DCD" w:rsidR="00BB41F1" w:rsidRPr="00DB5E17" w:rsidRDefault="002104EA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5E17">
              <w:t>Qualität</w:t>
            </w:r>
          </w:p>
        </w:tc>
        <w:tc>
          <w:tcPr>
            <w:tcW w:w="5278" w:type="dxa"/>
          </w:tcPr>
          <w:p w14:paraId="508F3FCC" w14:textId="12D73918" w:rsidR="00BB41F1" w:rsidRPr="00DB5E17" w:rsidRDefault="002104EA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kann auf einen Button klicken bei dem </w:t>
            </w:r>
            <w:r>
              <w:t>weitere Tipps anzeigen für einen sicheren Umgang mit Passwörtern</w:t>
            </w:r>
            <w:r>
              <w:t xml:space="preserve"> angezeigt werden.</w:t>
            </w:r>
          </w:p>
        </w:tc>
      </w:tr>
    </w:tbl>
    <w:p w14:paraId="382E2D01" w14:textId="35984F45" w:rsidR="002F2A18" w:rsidRDefault="002F2A18" w:rsidP="00BB41F1">
      <w:pPr>
        <w:widowControl/>
        <w:overflowPunct/>
        <w:autoSpaceDE/>
        <w:autoSpaceDN/>
        <w:adjustRightInd/>
        <w:textAlignment w:val="auto"/>
      </w:pPr>
    </w:p>
    <w:p w14:paraId="5CCB72B7" w14:textId="77777777" w:rsidR="009936B6" w:rsidRPr="003619FD" w:rsidRDefault="009936B6" w:rsidP="00BB41F1">
      <w:pPr>
        <w:widowControl/>
        <w:overflowPunct/>
        <w:autoSpaceDE/>
        <w:autoSpaceDN/>
        <w:adjustRightInd/>
        <w:textAlignment w:val="auto"/>
        <w:rPr>
          <w:b/>
          <w:bCs/>
        </w:rPr>
      </w:pPr>
      <w:r w:rsidRPr="003619FD">
        <w:rPr>
          <w:b/>
          <w:bCs/>
        </w:rPr>
        <w:t>Testfälle:</w:t>
      </w:r>
    </w:p>
    <w:p w14:paraId="4DB31EFB" w14:textId="77777777" w:rsidR="009936B6" w:rsidRDefault="009936B6" w:rsidP="00BB41F1">
      <w:pPr>
        <w:widowControl/>
        <w:overflowPunct/>
        <w:autoSpaceDE/>
        <w:autoSpaceDN/>
        <w:adjustRightInd/>
        <w:textAlignment w:val="auto"/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145"/>
        <w:gridCol w:w="1855"/>
        <w:gridCol w:w="2409"/>
        <w:gridCol w:w="3914"/>
      </w:tblGrid>
      <w:tr w:rsidR="007B649A" w:rsidRPr="00DB5E17" w14:paraId="55D00787" w14:textId="77777777" w:rsidTr="007B6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6BB865F0" w14:textId="77777777" w:rsidR="009936B6" w:rsidRPr="00DB5E17" w:rsidRDefault="009936B6" w:rsidP="00DA4B84">
            <w:pPr>
              <w:widowControl/>
              <w:overflowPunct/>
              <w:autoSpaceDE/>
              <w:autoSpaceDN/>
              <w:adjustRightInd/>
              <w:textAlignment w:val="auto"/>
            </w:pPr>
            <w:r w:rsidRPr="00DB5E17">
              <w:t>Nummer</w:t>
            </w:r>
          </w:p>
        </w:tc>
        <w:tc>
          <w:tcPr>
            <w:tcW w:w="1855" w:type="dxa"/>
          </w:tcPr>
          <w:p w14:paraId="1C2B9177" w14:textId="107CF741" w:rsidR="009936B6" w:rsidRPr="00DB5E17" w:rsidRDefault="009936B6" w:rsidP="00DA4B84">
            <w:pPr>
              <w:widowControl/>
              <w:overflowPunct/>
              <w:autoSpaceDE/>
              <w:autoSpaceDN/>
              <w:adjustRightInd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Voraussetzung</w:t>
            </w:r>
          </w:p>
        </w:tc>
        <w:tc>
          <w:tcPr>
            <w:tcW w:w="2409" w:type="dxa"/>
          </w:tcPr>
          <w:p w14:paraId="76103165" w14:textId="675A8B46" w:rsidR="009936B6" w:rsidRPr="00DB5E17" w:rsidRDefault="009936B6" w:rsidP="00DA4B84">
            <w:pPr>
              <w:widowControl/>
              <w:overflowPunct/>
              <w:autoSpaceDE/>
              <w:autoSpaceDN/>
              <w:adjustRightInd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</w:t>
            </w:r>
          </w:p>
        </w:tc>
        <w:tc>
          <w:tcPr>
            <w:tcW w:w="3914" w:type="dxa"/>
          </w:tcPr>
          <w:p w14:paraId="6643E5B4" w14:textId="442A54AF" w:rsidR="009936B6" w:rsidRPr="00DB5E17" w:rsidRDefault="00D6140C" w:rsidP="00DA4B84">
            <w:pPr>
              <w:widowControl/>
              <w:overflowPunct/>
              <w:autoSpaceDE/>
              <w:autoSpaceDN/>
              <w:adjustRightInd/>
              <w:textAlignment w:val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 Ausgabe</w:t>
            </w:r>
          </w:p>
        </w:tc>
      </w:tr>
      <w:tr w:rsidR="007B649A" w:rsidRPr="00DB5E17" w14:paraId="5EB8B382" w14:textId="77777777" w:rsidTr="007B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28BD976B" w14:textId="77777777" w:rsidR="009936B6" w:rsidRPr="00DB5E17" w:rsidRDefault="009936B6" w:rsidP="00DA4B84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1</w:t>
            </w:r>
          </w:p>
        </w:tc>
        <w:tc>
          <w:tcPr>
            <w:tcW w:w="1855" w:type="dxa"/>
          </w:tcPr>
          <w:p w14:paraId="0C66A164" w14:textId="4493CF7C" w:rsidR="009936B6" w:rsidRPr="00DB5E17" w:rsidRDefault="00D6140C" w:rsidP="00DA4B84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befindet sich auf der Startseite.</w:t>
            </w:r>
          </w:p>
        </w:tc>
        <w:tc>
          <w:tcPr>
            <w:tcW w:w="2409" w:type="dxa"/>
          </w:tcPr>
          <w:p w14:paraId="584A31AC" w14:textId="4CA65E5E" w:rsidR="009936B6" w:rsidRPr="00DB5E17" w:rsidRDefault="00776421" w:rsidP="00DA4B84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gibt das Passwort "P@ssw0rd!" ein.</w:t>
            </w:r>
          </w:p>
        </w:tc>
        <w:tc>
          <w:tcPr>
            <w:tcW w:w="3914" w:type="dxa"/>
          </w:tcPr>
          <w:p w14:paraId="3160841A" w14:textId="42A7845C" w:rsidR="009936B6" w:rsidRPr="00DB5E17" w:rsidRDefault="00776421" w:rsidP="00DA4B84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Anwendung erkennt die Verwendung von Sonderzeichen, Zahlen und Gro</w:t>
            </w:r>
            <w:r w:rsidR="00251775">
              <w:t>ss</w:t>
            </w:r>
            <w:r>
              <w:t>buchstaben und bestätigt, dass das Passwort sicher ist.</w:t>
            </w:r>
          </w:p>
        </w:tc>
      </w:tr>
      <w:tr w:rsidR="007B649A" w:rsidRPr="00DB5E17" w14:paraId="6FD4544E" w14:textId="77777777" w:rsidTr="007B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6ECB68CD" w14:textId="77777777" w:rsidR="009936B6" w:rsidRPr="00DB5E17" w:rsidRDefault="009936B6" w:rsidP="00DA4B84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2</w:t>
            </w:r>
          </w:p>
        </w:tc>
        <w:tc>
          <w:tcPr>
            <w:tcW w:w="1855" w:type="dxa"/>
          </w:tcPr>
          <w:p w14:paraId="0C8073DE" w14:textId="128C85C4" w:rsidR="009936B6" w:rsidRPr="00DB5E17" w:rsidRDefault="00776421" w:rsidP="00DA4B84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befindet sich auf der Startseite.</w:t>
            </w:r>
          </w:p>
        </w:tc>
        <w:tc>
          <w:tcPr>
            <w:tcW w:w="2409" w:type="dxa"/>
          </w:tcPr>
          <w:p w14:paraId="36E9B4A3" w14:textId="62613C5A" w:rsidR="009936B6" w:rsidRPr="00DB5E17" w:rsidRDefault="00776421" w:rsidP="00DA4B84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klickt auf den Button zur automatischen Passwortgenerierung</w:t>
            </w:r>
          </w:p>
        </w:tc>
        <w:tc>
          <w:tcPr>
            <w:tcW w:w="3914" w:type="dxa"/>
          </w:tcPr>
          <w:p w14:paraId="3EC39267" w14:textId="13CA392F" w:rsidR="009936B6" w:rsidRPr="00DB5E17" w:rsidRDefault="00776421" w:rsidP="00DA4B84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Anwendung erstellt ein zufälliges, starkes Passwort, das mindestens 12 Zeichen lang ist, und zeigt es dem Benutzer an.</w:t>
            </w:r>
          </w:p>
        </w:tc>
      </w:tr>
      <w:tr w:rsidR="007B649A" w:rsidRPr="00DB5E17" w14:paraId="208529CC" w14:textId="77777777" w:rsidTr="007B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3FB31AD7" w14:textId="77777777" w:rsidR="009936B6" w:rsidRPr="00DB5E17" w:rsidRDefault="009936B6" w:rsidP="00DA4B84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3</w:t>
            </w:r>
          </w:p>
        </w:tc>
        <w:tc>
          <w:tcPr>
            <w:tcW w:w="1855" w:type="dxa"/>
          </w:tcPr>
          <w:p w14:paraId="5519702A" w14:textId="7884BB91" w:rsidR="009936B6" w:rsidRPr="00DB5E17" w:rsidRDefault="007A71F6" w:rsidP="00DA4B84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befindet sich auf der Startseite.</w:t>
            </w:r>
          </w:p>
        </w:tc>
        <w:tc>
          <w:tcPr>
            <w:tcW w:w="2409" w:type="dxa"/>
          </w:tcPr>
          <w:p w14:paraId="4BF0CEBA" w14:textId="56500C73" w:rsidR="009936B6" w:rsidRPr="00DB5E17" w:rsidRDefault="001716FF" w:rsidP="00DA4B84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gibt das Passwort "abc123" ein.</w:t>
            </w:r>
          </w:p>
        </w:tc>
        <w:tc>
          <w:tcPr>
            <w:tcW w:w="3914" w:type="dxa"/>
          </w:tcPr>
          <w:p w14:paraId="70379CBE" w14:textId="204A2200" w:rsidR="009936B6" w:rsidRPr="00DB5E17" w:rsidRDefault="001716FF" w:rsidP="00DA4B84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Anwendung erkennt die Schwäche des Passworts und schlägt vor, Zahlen, Sonderzeichen oder eine Kombination von Groß- und Kleinbuchstaben hinzuzufügen.</w:t>
            </w:r>
          </w:p>
        </w:tc>
      </w:tr>
      <w:tr w:rsidR="007B649A" w:rsidRPr="00DB5E17" w14:paraId="07BFF4FF" w14:textId="77777777" w:rsidTr="007B64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14:paraId="2FA14BDB" w14:textId="77777777" w:rsidR="007B649A" w:rsidRPr="00DB5E17" w:rsidRDefault="007B649A" w:rsidP="007B649A">
            <w:pPr>
              <w:widowControl/>
              <w:overflowPunct/>
              <w:autoSpaceDE/>
              <w:autoSpaceDN/>
              <w:adjustRightInd/>
              <w:textAlignment w:val="auto"/>
            </w:pPr>
            <w:r>
              <w:t>4</w:t>
            </w:r>
          </w:p>
        </w:tc>
        <w:tc>
          <w:tcPr>
            <w:tcW w:w="1855" w:type="dxa"/>
          </w:tcPr>
          <w:p w14:paraId="59E7D4BE" w14:textId="47F55F3E" w:rsidR="007B649A" w:rsidRPr="00DB5E17" w:rsidRDefault="007B649A" w:rsidP="007B649A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befindet sich auf der Startseite.</w:t>
            </w:r>
          </w:p>
        </w:tc>
        <w:tc>
          <w:tcPr>
            <w:tcW w:w="2409" w:type="dxa"/>
          </w:tcPr>
          <w:p w14:paraId="2DD9621A" w14:textId="6F7CAD9E" w:rsidR="007B649A" w:rsidRPr="00DB5E17" w:rsidRDefault="007B649A" w:rsidP="007B649A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sucht nach Tipps zur sicheren Passwortnutzung.</w:t>
            </w:r>
          </w:p>
        </w:tc>
        <w:tc>
          <w:tcPr>
            <w:tcW w:w="3914" w:type="dxa"/>
          </w:tcPr>
          <w:p w14:paraId="07955A90" w14:textId="39A95FF6" w:rsidR="007B649A" w:rsidRPr="00DB5E17" w:rsidRDefault="007B649A" w:rsidP="007B649A">
            <w:pPr>
              <w:widowControl/>
              <w:overflowPunct/>
              <w:autoSpaceDE/>
              <w:autoSpaceDN/>
              <w:adjustRightInd/>
              <w:textAlignment w:val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Anwendung zeigt</w:t>
            </w:r>
            <w:r w:rsidR="0053283B">
              <w:t xml:space="preserve"> dem Benutzer</w:t>
            </w:r>
            <w:r>
              <w:t xml:space="preserve"> Tipps an, wie Passwörter </w:t>
            </w:r>
            <w:r>
              <w:t>verwaltet werden sollten und weitere nützliche Tipps.</w:t>
            </w:r>
          </w:p>
        </w:tc>
      </w:tr>
    </w:tbl>
    <w:p w14:paraId="3C5575E3" w14:textId="44CED44B" w:rsidR="002F4A42" w:rsidRPr="00DB5E17" w:rsidRDefault="002F2A18" w:rsidP="00BB41F1">
      <w:pPr>
        <w:widowControl/>
        <w:overflowPunct/>
        <w:autoSpaceDE/>
        <w:autoSpaceDN/>
        <w:adjustRightInd/>
        <w:textAlignment w:val="auto"/>
      </w:pPr>
      <w:r>
        <w:br w:type="page"/>
      </w:r>
    </w:p>
    <w:p w14:paraId="1BA20895" w14:textId="269ED15D" w:rsidR="00A636BD" w:rsidRPr="00DB5E17" w:rsidRDefault="00A636BD" w:rsidP="00A636BD">
      <w:pPr>
        <w:pStyle w:val="berschrift3"/>
      </w:pPr>
      <w:r w:rsidRPr="00DB5E17">
        <w:lastRenderedPageBreak/>
        <w:t xml:space="preserve">Teilaufgabe 2: </w:t>
      </w:r>
      <w:r w:rsidR="002F4A42" w:rsidRPr="00DB5E17">
        <w:t>Prototyp umsetzen</w:t>
      </w:r>
    </w:p>
    <w:p w14:paraId="4119D22C" w14:textId="71DB9F00" w:rsidR="00696794" w:rsidRPr="00DB5E17" w:rsidRDefault="002F4A42" w:rsidP="00696794">
      <w:r w:rsidRPr="00DB5E17">
        <w:t>Setzen Sie den Prototyp mit der gewählten Art und Vorgehensweise um.</w:t>
      </w:r>
    </w:p>
    <w:p w14:paraId="6B6ADB32" w14:textId="77777777" w:rsidR="002F4A42" w:rsidRPr="00DB5E17" w:rsidRDefault="002F4A42" w:rsidP="00696794"/>
    <w:p w14:paraId="1A2F00C9" w14:textId="77777777" w:rsidR="00B72D69" w:rsidRPr="00DB5E17" w:rsidRDefault="00B72D69">
      <w:pPr>
        <w:widowControl/>
        <w:overflowPunct/>
        <w:autoSpaceDE/>
        <w:autoSpaceDN/>
        <w:adjustRightInd/>
        <w:textAlignment w:val="auto"/>
        <w:rPr>
          <w:b/>
        </w:rPr>
      </w:pPr>
      <w:r w:rsidRPr="00DB5E17">
        <w:br w:type="page"/>
      </w:r>
    </w:p>
    <w:p w14:paraId="25D50E23" w14:textId="198723DE" w:rsidR="002F4A42" w:rsidRPr="00DB5E17" w:rsidRDefault="002F4A42" w:rsidP="002F4A42">
      <w:pPr>
        <w:pStyle w:val="berschrift3"/>
      </w:pPr>
      <w:r w:rsidRPr="00DB5E17">
        <w:lastRenderedPageBreak/>
        <w:t xml:space="preserve">Teilaufgabe </w:t>
      </w:r>
      <w:r w:rsidR="00B72D69" w:rsidRPr="00DB5E17">
        <w:t>3</w:t>
      </w:r>
      <w:r w:rsidRPr="00DB5E17">
        <w:t>: Dokumentation</w:t>
      </w:r>
    </w:p>
    <w:p w14:paraId="798C2902" w14:textId="7E332901" w:rsidR="002F4A42" w:rsidRPr="00DB5E17" w:rsidRDefault="002F4A42" w:rsidP="002F4A42">
      <w:r w:rsidRPr="00DB5E17">
        <w:t>Sie dokumentieren den Prototypen.</w:t>
      </w:r>
    </w:p>
    <w:p w14:paraId="54FAABA0" w14:textId="4106A4B9" w:rsidR="002F4A42" w:rsidRPr="00DB5E17" w:rsidRDefault="002F4A42" w:rsidP="002F4A42">
      <w:pPr>
        <w:pStyle w:val="Listenabsatz"/>
        <w:numPr>
          <w:ilvl w:val="0"/>
          <w:numId w:val="53"/>
        </w:numPr>
      </w:pPr>
      <w:r w:rsidRPr="00DB5E17">
        <w:t>Formale Vorgaben</w:t>
      </w:r>
    </w:p>
    <w:p w14:paraId="4CD52C77" w14:textId="0C0EB064" w:rsidR="002F4A42" w:rsidRPr="00DB5E17" w:rsidRDefault="002F4A42" w:rsidP="002F4A42">
      <w:pPr>
        <w:pStyle w:val="Listenabsatz"/>
        <w:numPr>
          <w:ilvl w:val="1"/>
          <w:numId w:val="53"/>
        </w:numPr>
      </w:pPr>
      <w:r w:rsidRPr="00DB5E17">
        <w:t>Word oder PDF</w:t>
      </w:r>
    </w:p>
    <w:p w14:paraId="30F144E5" w14:textId="0A6F7AFB" w:rsidR="002F4A42" w:rsidRPr="00DB5E17" w:rsidRDefault="002F4A42" w:rsidP="002F4A42">
      <w:pPr>
        <w:pStyle w:val="Listenabsatz"/>
        <w:numPr>
          <w:ilvl w:val="1"/>
          <w:numId w:val="53"/>
        </w:numPr>
      </w:pPr>
      <w:r w:rsidRPr="00DB5E17">
        <w:t>Titelblatt</w:t>
      </w:r>
    </w:p>
    <w:p w14:paraId="774251F2" w14:textId="310DA6CB" w:rsidR="002F4A42" w:rsidRPr="00DB5E17" w:rsidRDefault="002F4A42" w:rsidP="002F4A42">
      <w:pPr>
        <w:pStyle w:val="Listenabsatz"/>
        <w:numPr>
          <w:ilvl w:val="1"/>
          <w:numId w:val="53"/>
        </w:numPr>
      </w:pPr>
      <w:r w:rsidRPr="00DB5E17">
        <w:t>Name, Datum</w:t>
      </w:r>
    </w:p>
    <w:p w14:paraId="6EEAC8BB" w14:textId="1887CF9C" w:rsidR="002F4A42" w:rsidRPr="00DB5E17" w:rsidRDefault="002F4A42" w:rsidP="002F4A42">
      <w:pPr>
        <w:pStyle w:val="Listenabsatz"/>
        <w:numPr>
          <w:ilvl w:val="1"/>
          <w:numId w:val="53"/>
        </w:numPr>
      </w:pPr>
      <w:r w:rsidRPr="00DB5E17">
        <w:t>Seitenzahlen</w:t>
      </w:r>
    </w:p>
    <w:p w14:paraId="4BEA73D6" w14:textId="71883177" w:rsidR="002F4A42" w:rsidRPr="00DB5E17" w:rsidRDefault="002F4A42" w:rsidP="002F4A42">
      <w:pPr>
        <w:pStyle w:val="Listenabsatz"/>
        <w:numPr>
          <w:ilvl w:val="1"/>
          <w:numId w:val="53"/>
        </w:numPr>
      </w:pPr>
      <w:r w:rsidRPr="00DB5E17">
        <w:t>Inhaltsverzeichnis</w:t>
      </w:r>
    </w:p>
    <w:p w14:paraId="44C8B393" w14:textId="494714E5" w:rsidR="002F4A42" w:rsidRPr="00DB5E17" w:rsidRDefault="002F4A42" w:rsidP="002F4A42">
      <w:pPr>
        <w:pStyle w:val="Listenabsatz"/>
        <w:numPr>
          <w:ilvl w:val="0"/>
          <w:numId w:val="53"/>
        </w:numPr>
      </w:pPr>
      <w:r w:rsidRPr="00DB5E17">
        <w:t>Problembeschreibung</w:t>
      </w:r>
    </w:p>
    <w:p w14:paraId="68A14909" w14:textId="557132D8" w:rsidR="002F4A42" w:rsidRPr="00DB5E17" w:rsidRDefault="002F4A42" w:rsidP="002F4A42">
      <w:pPr>
        <w:pStyle w:val="Listenabsatz"/>
        <w:numPr>
          <w:ilvl w:val="0"/>
          <w:numId w:val="53"/>
        </w:numPr>
      </w:pPr>
      <w:r w:rsidRPr="00DB5E17">
        <w:t>Anforderungen Prototyp</w:t>
      </w:r>
    </w:p>
    <w:p w14:paraId="29BF5E6C" w14:textId="39A6D379" w:rsidR="002F4A42" w:rsidRPr="00DB5E17" w:rsidRDefault="002F4A42" w:rsidP="002F4A42">
      <w:pPr>
        <w:pStyle w:val="Listenabsatz"/>
        <w:numPr>
          <w:ilvl w:val="0"/>
          <w:numId w:val="53"/>
        </w:numPr>
      </w:pPr>
      <w:r w:rsidRPr="00DB5E17">
        <w:t>Art und Vorgehensweise</w:t>
      </w:r>
      <w:r w:rsidR="00997156" w:rsidRPr="00DB5E17">
        <w:t xml:space="preserve"> Prototyping</w:t>
      </w:r>
    </w:p>
    <w:p w14:paraId="17D23C96" w14:textId="54F6ADCC" w:rsidR="002F4A42" w:rsidRPr="00DB5E17" w:rsidRDefault="002F4A42" w:rsidP="002F4A42">
      <w:pPr>
        <w:pStyle w:val="Listenabsatz"/>
        <w:numPr>
          <w:ilvl w:val="0"/>
          <w:numId w:val="53"/>
        </w:numPr>
      </w:pPr>
      <w:r w:rsidRPr="00DB5E17">
        <w:t xml:space="preserve">Resultat </w:t>
      </w:r>
    </w:p>
    <w:p w14:paraId="55DD864E" w14:textId="739D5C12" w:rsidR="002F4A42" w:rsidRPr="00DB5E17" w:rsidRDefault="002F4A42" w:rsidP="002F4A42">
      <w:pPr>
        <w:pStyle w:val="Listenabsatz"/>
        <w:numPr>
          <w:ilvl w:val="1"/>
          <w:numId w:val="53"/>
        </w:numPr>
      </w:pPr>
      <w:r w:rsidRPr="00DB5E17">
        <w:t>In der Dokumentation oder verlinkt</w:t>
      </w:r>
      <w:r w:rsidR="005D476C" w:rsidRPr="00DB5E17">
        <w:t>.</w:t>
      </w:r>
    </w:p>
    <w:p w14:paraId="58585816" w14:textId="0F39C49E" w:rsidR="005D476C" w:rsidRPr="00DB5E17" w:rsidRDefault="005D476C" w:rsidP="002F4A42">
      <w:pPr>
        <w:pStyle w:val="Listenabsatz"/>
        <w:numPr>
          <w:ilvl w:val="1"/>
          <w:numId w:val="53"/>
        </w:numPr>
      </w:pPr>
      <w:r w:rsidRPr="00DB5E17">
        <w:t>Sie können da auch Printscreens, Fotos usw. einsetzen.</w:t>
      </w:r>
    </w:p>
    <w:p w14:paraId="286B49E4" w14:textId="6583468F" w:rsidR="002F4A42" w:rsidRPr="00DB5E17" w:rsidRDefault="002F4A42" w:rsidP="002F4A42">
      <w:pPr>
        <w:pStyle w:val="Listenabsatz"/>
        <w:numPr>
          <w:ilvl w:val="0"/>
          <w:numId w:val="53"/>
        </w:numPr>
      </w:pPr>
      <w:r w:rsidRPr="00DB5E17">
        <w:t>Fazit und Reflexion</w:t>
      </w:r>
    </w:p>
    <w:p w14:paraId="0B682087" w14:textId="77777777" w:rsidR="002F4A42" w:rsidRPr="00DB5E17" w:rsidRDefault="002F4A42" w:rsidP="00696794"/>
    <w:p w14:paraId="285488FC" w14:textId="3D23F22A" w:rsidR="00B72D69" w:rsidRPr="00DB5E17" w:rsidRDefault="00B72D69" w:rsidP="00B72D69">
      <w:pPr>
        <w:pStyle w:val="berschrift3"/>
      </w:pPr>
      <w:r w:rsidRPr="00DB5E17">
        <w:t>Teilaufgabe 4: Abgabe</w:t>
      </w:r>
    </w:p>
    <w:p w14:paraId="10479969" w14:textId="086FEFC8" w:rsidR="002F4A42" w:rsidRPr="00DB5E17" w:rsidRDefault="00B72D69" w:rsidP="00696794">
      <w:r w:rsidRPr="00DB5E17">
        <w:t>Sie geben das Resultat auf Moodle ab.</w:t>
      </w:r>
    </w:p>
    <w:p w14:paraId="677FAE74" w14:textId="77777777" w:rsidR="00B72D69" w:rsidRPr="00DB5E17" w:rsidRDefault="00B72D69" w:rsidP="00696794"/>
    <w:p w14:paraId="1B7ECC53" w14:textId="77777777" w:rsidR="00B72D69" w:rsidRPr="00DB5E17" w:rsidRDefault="00B72D69" w:rsidP="00696794"/>
    <w:p w14:paraId="27F054C9" w14:textId="77777777" w:rsidR="00BE7A59" w:rsidRPr="00DB5E17" w:rsidRDefault="00BE7A59" w:rsidP="00BE7A59">
      <w:pPr>
        <w:pStyle w:val="berschrift2"/>
      </w:pPr>
      <w:r w:rsidRPr="00DB5E17">
        <w:t>Gütekriterien</w:t>
      </w:r>
    </w:p>
    <w:p w14:paraId="49F159A4" w14:textId="77777777" w:rsidR="0075758A" w:rsidRPr="00DB5E17" w:rsidRDefault="0075758A" w:rsidP="0075758A">
      <w:r w:rsidRPr="00DB5E17">
        <w:t>Der Lern- und Arbeitsauftrag ist erfüllt, wenn …</w:t>
      </w:r>
    </w:p>
    <w:p w14:paraId="75E6CDAE" w14:textId="768FEADC" w:rsidR="00FA0112" w:rsidRPr="00DB5E17" w:rsidRDefault="00FA0112" w:rsidP="00696794">
      <w:pPr>
        <w:pStyle w:val="aufzhlung"/>
        <w:numPr>
          <w:ilvl w:val="0"/>
          <w:numId w:val="52"/>
        </w:numPr>
      </w:pPr>
      <w:r w:rsidRPr="00DB5E17">
        <w:t>Sie Anforderungen an den Prototyp erstellt haben.</w:t>
      </w:r>
    </w:p>
    <w:p w14:paraId="4B08D260" w14:textId="3207F24A" w:rsidR="0075758A" w:rsidRPr="00DB5E17" w:rsidRDefault="0075758A" w:rsidP="00696794">
      <w:pPr>
        <w:pStyle w:val="aufzhlung"/>
        <w:numPr>
          <w:ilvl w:val="0"/>
          <w:numId w:val="52"/>
        </w:numPr>
      </w:pPr>
      <w:r w:rsidRPr="00DB5E17">
        <w:t xml:space="preserve">Sie </w:t>
      </w:r>
      <w:r w:rsidR="00B72D69" w:rsidRPr="00DB5E17">
        <w:t>den Prototyp gemäss ihren Vorgaben umgesetzt haben</w:t>
      </w:r>
      <w:r w:rsidRPr="00DB5E17">
        <w:t>.</w:t>
      </w:r>
    </w:p>
    <w:p w14:paraId="424C990B" w14:textId="2313EA8B" w:rsidR="00B72D69" w:rsidRPr="00DB5E17" w:rsidRDefault="00B72D69" w:rsidP="00696794">
      <w:pPr>
        <w:pStyle w:val="aufzhlung"/>
        <w:numPr>
          <w:ilvl w:val="0"/>
          <w:numId w:val="52"/>
        </w:numPr>
      </w:pPr>
      <w:r w:rsidRPr="00DB5E17">
        <w:t>Sie den Prototyp gemä</w:t>
      </w:r>
      <w:r w:rsidR="00FA0112" w:rsidRPr="00DB5E17">
        <w:t>ss Vorgaben dokumentiert haben.</w:t>
      </w:r>
    </w:p>
    <w:p w14:paraId="462217DE" w14:textId="77AC8F72" w:rsidR="00FA0112" w:rsidRPr="00DB5E17" w:rsidRDefault="00FA0112" w:rsidP="00696794">
      <w:pPr>
        <w:pStyle w:val="aufzhlung"/>
        <w:numPr>
          <w:ilvl w:val="0"/>
          <w:numId w:val="52"/>
        </w:numPr>
      </w:pPr>
      <w:r w:rsidRPr="00DB5E17">
        <w:t>Sie das Resultat auf Moodle hochgeladen haben.</w:t>
      </w:r>
    </w:p>
    <w:p w14:paraId="776746A5" w14:textId="3029F5A0" w:rsidR="00C409CB" w:rsidRPr="00DB5E17" w:rsidRDefault="00C409CB" w:rsidP="009444B0"/>
    <w:p w14:paraId="744DA45F" w14:textId="719193D3" w:rsidR="00696794" w:rsidRPr="00DB5E17" w:rsidRDefault="00BE7A59" w:rsidP="00B72D69">
      <w:pPr>
        <w:pStyle w:val="berschrift2"/>
      </w:pPr>
      <w:r w:rsidRPr="00DB5E17">
        <w:t>Zusätzliche Angaben zum Auftrag</w:t>
      </w:r>
    </w:p>
    <w:p w14:paraId="06AEED21" w14:textId="2ADE8645" w:rsidR="00B72D69" w:rsidRPr="00DB5E17" w:rsidRDefault="00B72D69" w:rsidP="00B72D69">
      <w:r w:rsidRPr="00DB5E17">
        <w:t>Keine</w:t>
      </w:r>
    </w:p>
    <w:p w14:paraId="4F783AEB" w14:textId="77777777" w:rsidR="00B72D69" w:rsidRPr="00DB5E17" w:rsidRDefault="00B72D69" w:rsidP="00B72D69"/>
    <w:p w14:paraId="5BDB3C63" w14:textId="77777777" w:rsidR="00BE7A59" w:rsidRPr="00DB5E17" w:rsidRDefault="00BE7A59" w:rsidP="00BE7A59">
      <w:pPr>
        <w:pStyle w:val="berschrift2"/>
      </w:pPr>
      <w:r w:rsidRPr="00DB5E17">
        <w:t>Mögliche Erweiterungsaufträge</w:t>
      </w:r>
    </w:p>
    <w:p w14:paraId="04A89668" w14:textId="4029E379" w:rsidR="00BE7A59" w:rsidRDefault="00696794" w:rsidP="00BE7A59">
      <w:r w:rsidRPr="00DB5E17">
        <w:t>Keine</w:t>
      </w:r>
      <w:r w:rsidR="00BE7A59" w:rsidRPr="00DB5E17">
        <w:t>.</w:t>
      </w:r>
    </w:p>
    <w:sectPr w:rsidR="00BE7A59" w:rsidSect="00E06732">
      <w:headerReference w:type="default" r:id="rId12"/>
      <w:footerReference w:type="default" r:id="rId13"/>
      <w:endnotePr>
        <w:numFmt w:val="decimal"/>
      </w:endnotePr>
      <w:pgSz w:w="11899" w:h="16834"/>
      <w:pgMar w:top="1890" w:right="1126" w:bottom="1134" w:left="1440" w:header="547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99C15" w14:textId="77777777" w:rsidR="00E06732" w:rsidRPr="00DB5E17" w:rsidRDefault="00E06732">
      <w:r w:rsidRPr="00DB5E17">
        <w:separator/>
      </w:r>
    </w:p>
  </w:endnote>
  <w:endnote w:type="continuationSeparator" w:id="0">
    <w:p w14:paraId="7D68244D" w14:textId="77777777" w:rsidR="00E06732" w:rsidRPr="00DB5E17" w:rsidRDefault="00E06732">
      <w:r w:rsidRPr="00DB5E1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1D827" w14:textId="122B8864" w:rsidR="004D5CBC" w:rsidRPr="00DB5E17" w:rsidRDefault="00000000">
    <w:pPr>
      <w:pStyle w:val="Fuzeile"/>
      <w:tabs>
        <w:tab w:val="clear" w:pos="8640"/>
        <w:tab w:val="right" w:pos="9356"/>
      </w:tabs>
      <w:rPr>
        <w:rStyle w:val="Seitenzahl"/>
      </w:rPr>
    </w:pPr>
    <w:r w:rsidRPr="00DB5E17">
      <w:rPr>
        <w:rFonts w:cs="Arial"/>
      </w:rPr>
      <w:pict w14:anchorId="1CFB604E">
        <v:rect id="_x0000_i1026" alt="" style="width:466.65pt;height:.05pt;mso-width-percent:0;mso-height-percent:0;mso-width-percent:0;mso-height-percent:0" o:hralign="center" o:hrstd="t" o:hrnoshade="t" o:hr="t" fillcolor="gray" stroked="f"/>
      </w:pict>
    </w:r>
    <w:r w:rsidR="004F369A" w:rsidRPr="00DB5E17">
      <w:t>CC-BY</w:t>
    </w:r>
    <w:r w:rsidR="00F5385A" w:rsidRPr="00DB5E17">
      <w:t>-NC-SA</w:t>
    </w:r>
    <w:r w:rsidR="004D5CBC" w:rsidRPr="00DB5E17">
      <w:t xml:space="preserve"> </w:t>
    </w:r>
    <w:r w:rsidR="004D4F7B" w:rsidRPr="00DB5E17">
      <w:t xml:space="preserve">Berufsfachschule </w:t>
    </w:r>
    <w:r w:rsidR="004D5CBC" w:rsidRPr="00DB5E17">
      <w:t xml:space="preserve">BBB, </w:t>
    </w:r>
    <w:r w:rsidR="00186C22" w:rsidRPr="00DB5E17">
      <w:t>20</w:t>
    </w:r>
    <w:r w:rsidR="00C1005B" w:rsidRPr="00DB5E17">
      <w:t>2</w:t>
    </w:r>
    <w:r w:rsidR="00F5385A" w:rsidRPr="00DB5E17">
      <w:t>3</w:t>
    </w:r>
    <w:r w:rsidR="00C14AEB" w:rsidRPr="00DB5E17">
      <w:tab/>
    </w:r>
    <w:r w:rsidR="004D5CBC" w:rsidRPr="00DB5E17">
      <w:tab/>
    </w:r>
    <w:r w:rsidR="00BA58B5" w:rsidRPr="00DB5E17">
      <w:rPr>
        <w:rStyle w:val="Seitenzahl"/>
      </w:rPr>
      <w:fldChar w:fldCharType="begin"/>
    </w:r>
    <w:r w:rsidR="004D5CBC" w:rsidRPr="00DB5E17">
      <w:rPr>
        <w:rStyle w:val="Seitenzahl"/>
      </w:rPr>
      <w:instrText xml:space="preserve"> PAGE </w:instrText>
    </w:r>
    <w:r w:rsidR="00BA58B5" w:rsidRPr="00DB5E17">
      <w:rPr>
        <w:rStyle w:val="Seitenzahl"/>
      </w:rPr>
      <w:fldChar w:fldCharType="separate"/>
    </w:r>
    <w:r w:rsidR="00352864" w:rsidRPr="00DB5E17">
      <w:rPr>
        <w:rStyle w:val="Seitenzahl"/>
      </w:rPr>
      <w:t>1</w:t>
    </w:r>
    <w:r w:rsidR="00BA58B5" w:rsidRPr="00DB5E17">
      <w:rPr>
        <w:rStyle w:val="Seitenzahl"/>
      </w:rPr>
      <w:fldChar w:fldCharType="end"/>
    </w:r>
    <w:r w:rsidR="004D5CBC" w:rsidRPr="00DB5E17">
      <w:rPr>
        <w:rStyle w:val="Seitenzahl"/>
      </w:rPr>
      <w:t xml:space="preserve"> / </w:t>
    </w:r>
    <w:r w:rsidR="00BA58B5" w:rsidRPr="00DB5E17">
      <w:rPr>
        <w:rStyle w:val="Seitenzahl"/>
      </w:rPr>
      <w:fldChar w:fldCharType="begin"/>
    </w:r>
    <w:r w:rsidR="004D5CBC" w:rsidRPr="00DB5E17">
      <w:rPr>
        <w:rStyle w:val="Seitenzahl"/>
      </w:rPr>
      <w:instrText xml:space="preserve"> NUMPAGES </w:instrText>
    </w:r>
    <w:r w:rsidR="00BA58B5" w:rsidRPr="00DB5E17">
      <w:rPr>
        <w:rStyle w:val="Seitenzahl"/>
      </w:rPr>
      <w:fldChar w:fldCharType="separate"/>
    </w:r>
    <w:r w:rsidR="00352864" w:rsidRPr="00DB5E17">
      <w:rPr>
        <w:rStyle w:val="Seitenzahl"/>
      </w:rPr>
      <w:t>1</w:t>
    </w:r>
    <w:r w:rsidR="00BA58B5" w:rsidRPr="00DB5E17">
      <w:rPr>
        <w:rStyle w:val="Seitenzahl"/>
      </w:rPr>
      <w:fldChar w:fldCharType="end"/>
    </w:r>
  </w:p>
  <w:p w14:paraId="386EAF45" w14:textId="77777777" w:rsidR="00202C3F" w:rsidRPr="00DB5E17" w:rsidRDefault="00202C3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51E436" w14:textId="77777777" w:rsidR="00E06732" w:rsidRPr="00DB5E17" w:rsidRDefault="00E06732">
      <w:r w:rsidRPr="00DB5E17">
        <w:separator/>
      </w:r>
    </w:p>
  </w:footnote>
  <w:footnote w:type="continuationSeparator" w:id="0">
    <w:p w14:paraId="7831816B" w14:textId="77777777" w:rsidR="00E06732" w:rsidRPr="00DB5E17" w:rsidRDefault="00E06732">
      <w:r w:rsidRPr="00DB5E1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7BBAD" w14:textId="77A9F817" w:rsidR="004D5CBC" w:rsidRPr="00DB5E17" w:rsidRDefault="00C10FAA" w:rsidP="00C10FAA">
    <w:pPr>
      <w:pStyle w:val="Kopfzeile"/>
      <w:jc w:val="right"/>
    </w:pPr>
    <w:r w:rsidRPr="00DB5E17">
      <w:drawing>
        <wp:anchor distT="0" distB="0" distL="114300" distR="114300" simplePos="0" relativeHeight="251658240" behindDoc="0" locked="0" layoutInCell="1" allowOverlap="1" wp14:anchorId="552B8545" wp14:editId="378DA4E7">
          <wp:simplePos x="0" y="0"/>
          <wp:positionH relativeFrom="margin">
            <wp:posOffset>1270</wp:posOffset>
          </wp:positionH>
          <wp:positionV relativeFrom="paragraph">
            <wp:posOffset>321945</wp:posOffset>
          </wp:positionV>
          <wp:extent cx="720725" cy="254000"/>
          <wp:effectExtent l="0" t="0" r="3175" b="0"/>
          <wp:wrapSquare wrapText="bothSides"/>
          <wp:docPr id="4" name="Grafik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20725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D4F7B" w:rsidRPr="00DB5E17">
      <w:drawing>
        <wp:inline distT="0" distB="0" distL="0" distR="0" wp14:anchorId="4E9F7D4B" wp14:editId="49C66419">
          <wp:extent cx="1000800" cy="622800"/>
          <wp:effectExtent l="0" t="0" r="0" b="6350"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800" cy="6228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00000" w:rsidRPr="00DB5E17">
      <w:pict w14:anchorId="662E6591">
        <v:rect id="_x0000_i1025" alt="" style="width:466.65pt;height:1pt;mso-width-percent:0;mso-height-percent:0;mso-position-vertical:absolute;mso-width-percent:0;mso-height-percent:0" o:hralign="center" o:hrstd="t" o:hrnoshade="t" o:hr="t" fillcolor="gray" stroked="f"/>
      </w:pict>
    </w:r>
  </w:p>
  <w:p w14:paraId="31C1E4D8" w14:textId="77777777" w:rsidR="00C10FAA" w:rsidRPr="00DB5E17" w:rsidRDefault="00C10FA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82A45C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747D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7A6B7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7584D8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E5426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E72E9B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F07C4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6C4AA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4ACD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DEF1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C4FA394A"/>
    <w:lvl w:ilvl="0">
      <w:numFmt w:val="decimal"/>
      <w:lvlText w:val="*"/>
      <w:lvlJc w:val="left"/>
    </w:lvl>
  </w:abstractNum>
  <w:abstractNum w:abstractNumId="11" w15:restartNumberingAfterBreak="0">
    <w:nsid w:val="02EB319C"/>
    <w:multiLevelType w:val="hybridMultilevel"/>
    <w:tmpl w:val="D15C2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476538A"/>
    <w:multiLevelType w:val="hybridMultilevel"/>
    <w:tmpl w:val="41AA6CB2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76D0CC2"/>
    <w:multiLevelType w:val="hybridMultilevel"/>
    <w:tmpl w:val="292610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AF7513B"/>
    <w:multiLevelType w:val="hybridMultilevel"/>
    <w:tmpl w:val="3AD4362E"/>
    <w:lvl w:ilvl="0" w:tplc="F3103700">
      <w:start w:val="1"/>
      <w:numFmt w:val="bullet"/>
      <w:pStyle w:val="AufgabestellungAufz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C177F68"/>
    <w:multiLevelType w:val="multilevel"/>
    <w:tmpl w:val="E2C8942C"/>
    <w:lvl w:ilvl="0">
      <w:start w:val="1"/>
      <w:numFmt w:val="bullet"/>
      <w:lvlText w:val=""/>
      <w:lvlJc w:val="left"/>
      <w:pPr>
        <w:tabs>
          <w:tab w:val="num" w:pos="0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C7221F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17" w15:restartNumberingAfterBreak="0">
    <w:nsid w:val="0DBE55FD"/>
    <w:multiLevelType w:val="hybridMultilevel"/>
    <w:tmpl w:val="07549EF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EA92AE9"/>
    <w:multiLevelType w:val="hybridMultilevel"/>
    <w:tmpl w:val="D9EA93D2"/>
    <w:lvl w:ilvl="0" w:tplc="D244FF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0FAD0398"/>
    <w:multiLevelType w:val="hybridMultilevel"/>
    <w:tmpl w:val="F554611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3101236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13735994"/>
    <w:multiLevelType w:val="hybridMultilevel"/>
    <w:tmpl w:val="7F5A18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BFD5D1B"/>
    <w:multiLevelType w:val="hybridMultilevel"/>
    <w:tmpl w:val="4578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75358E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24" w15:restartNumberingAfterBreak="0">
    <w:nsid w:val="27F068BE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292120F9"/>
    <w:multiLevelType w:val="hybridMultilevel"/>
    <w:tmpl w:val="5920ABC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B31413E"/>
    <w:multiLevelType w:val="hybridMultilevel"/>
    <w:tmpl w:val="6F2077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C8B7F74"/>
    <w:multiLevelType w:val="hybridMultilevel"/>
    <w:tmpl w:val="D90A07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061163"/>
    <w:multiLevelType w:val="hybridMultilevel"/>
    <w:tmpl w:val="88AE1A6C"/>
    <w:lvl w:ilvl="0" w:tplc="E26E30D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0987A4F"/>
    <w:multiLevelType w:val="hybridMultilevel"/>
    <w:tmpl w:val="571C5C5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0E20C5B"/>
    <w:multiLevelType w:val="multilevel"/>
    <w:tmpl w:val="76949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38109A9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2" w15:restartNumberingAfterBreak="0">
    <w:nsid w:val="3A85491C"/>
    <w:multiLevelType w:val="singleLevel"/>
    <w:tmpl w:val="E26E30D0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780"/>
      </w:pPr>
      <w:rPr>
        <w:rFonts w:hint="default"/>
      </w:rPr>
    </w:lvl>
  </w:abstractNum>
  <w:abstractNum w:abstractNumId="33" w15:restartNumberingAfterBreak="0">
    <w:nsid w:val="3E0C1BCC"/>
    <w:multiLevelType w:val="multilevel"/>
    <w:tmpl w:val="B49C44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34" w15:restartNumberingAfterBreak="0">
    <w:nsid w:val="40B80BBB"/>
    <w:multiLevelType w:val="hybridMultilevel"/>
    <w:tmpl w:val="92400F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2EA5519"/>
    <w:multiLevelType w:val="hybridMultilevel"/>
    <w:tmpl w:val="E7F08A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6403E27"/>
    <w:multiLevelType w:val="hybridMultilevel"/>
    <w:tmpl w:val="2722BC4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467B296F"/>
    <w:multiLevelType w:val="hybridMultilevel"/>
    <w:tmpl w:val="644E828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E43355B"/>
    <w:multiLevelType w:val="hybridMultilevel"/>
    <w:tmpl w:val="6A64EEB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57115C87"/>
    <w:multiLevelType w:val="singleLevel"/>
    <w:tmpl w:val="0407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59B65E42"/>
    <w:multiLevelType w:val="hybridMultilevel"/>
    <w:tmpl w:val="EBF48FE2"/>
    <w:lvl w:ilvl="0" w:tplc="F8A4706A">
      <w:start w:val="1"/>
      <w:numFmt w:val="bullet"/>
      <w:pStyle w:val="aufzhlung"/>
      <w:lvlText w:val=""/>
      <w:lvlJc w:val="left"/>
      <w:pPr>
        <w:tabs>
          <w:tab w:val="num" w:pos="1004"/>
        </w:tabs>
        <w:ind w:left="100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5A38683B"/>
    <w:multiLevelType w:val="hybridMultilevel"/>
    <w:tmpl w:val="67B037F8"/>
    <w:lvl w:ilvl="0" w:tplc="97FE6FC8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48620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43" w15:restartNumberingAfterBreak="0">
    <w:nsid w:val="68717416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4" w15:restartNumberingAfterBreak="0">
    <w:nsid w:val="69D85349"/>
    <w:multiLevelType w:val="multilevel"/>
    <w:tmpl w:val="B3880CB8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C2B72DE"/>
    <w:multiLevelType w:val="multilevel"/>
    <w:tmpl w:val="B72C97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C02CFD"/>
    <w:multiLevelType w:val="hybridMultilevel"/>
    <w:tmpl w:val="4B30D83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5D959EC"/>
    <w:multiLevelType w:val="hybridMultilevel"/>
    <w:tmpl w:val="D9E853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1D299A"/>
    <w:multiLevelType w:val="singleLevel"/>
    <w:tmpl w:val="0407000F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9" w15:restartNumberingAfterBreak="0">
    <w:nsid w:val="7E24726C"/>
    <w:multiLevelType w:val="multilevel"/>
    <w:tmpl w:val="B49C44F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</w:lvl>
  </w:abstractNum>
  <w:abstractNum w:abstractNumId="50" w15:restartNumberingAfterBreak="0">
    <w:nsid w:val="7F2928C0"/>
    <w:multiLevelType w:val="hybridMultilevel"/>
    <w:tmpl w:val="F86276D8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86768929">
    <w:abstractNumId w:val="49"/>
  </w:num>
  <w:num w:numId="2" w16cid:durableId="1492060932">
    <w:abstractNumId w:val="42"/>
  </w:num>
  <w:num w:numId="3" w16cid:durableId="492183501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0"/>
        </w:rPr>
      </w:lvl>
    </w:lvlOverride>
  </w:num>
  <w:num w:numId="4" w16cid:durableId="1249266347">
    <w:abstractNumId w:val="23"/>
  </w:num>
  <w:num w:numId="5" w16cid:durableId="1910384102">
    <w:abstractNumId w:val="39"/>
  </w:num>
  <w:num w:numId="6" w16cid:durableId="1242105381">
    <w:abstractNumId w:val="43"/>
  </w:num>
  <w:num w:numId="7" w16cid:durableId="1445536647">
    <w:abstractNumId w:val="32"/>
  </w:num>
  <w:num w:numId="8" w16cid:durableId="1639532891">
    <w:abstractNumId w:val="48"/>
  </w:num>
  <w:num w:numId="9" w16cid:durableId="276180135">
    <w:abstractNumId w:val="30"/>
  </w:num>
  <w:num w:numId="10" w16cid:durableId="566454291">
    <w:abstractNumId w:val="24"/>
  </w:num>
  <w:num w:numId="11" w16cid:durableId="2048293754">
    <w:abstractNumId w:val="20"/>
  </w:num>
  <w:num w:numId="12" w16cid:durableId="1864441766">
    <w:abstractNumId w:val="12"/>
  </w:num>
  <w:num w:numId="13" w16cid:durableId="2082753484">
    <w:abstractNumId w:val="28"/>
  </w:num>
  <w:num w:numId="14" w16cid:durableId="782306288">
    <w:abstractNumId w:val="50"/>
  </w:num>
  <w:num w:numId="15" w16cid:durableId="649403049">
    <w:abstractNumId w:val="38"/>
  </w:num>
  <w:num w:numId="16" w16cid:durableId="701058883">
    <w:abstractNumId w:val="18"/>
  </w:num>
  <w:num w:numId="17" w16cid:durableId="1752387574">
    <w:abstractNumId w:val="41"/>
  </w:num>
  <w:num w:numId="18" w16cid:durableId="1925409161">
    <w:abstractNumId w:val="46"/>
  </w:num>
  <w:num w:numId="19" w16cid:durableId="2042316389">
    <w:abstractNumId w:val="31"/>
  </w:num>
  <w:num w:numId="20" w16cid:durableId="1011878591">
    <w:abstractNumId w:val="33"/>
  </w:num>
  <w:num w:numId="21" w16cid:durableId="150996703">
    <w:abstractNumId w:val="16"/>
  </w:num>
  <w:num w:numId="22" w16cid:durableId="2075157517">
    <w:abstractNumId w:val="17"/>
  </w:num>
  <w:num w:numId="23" w16cid:durableId="1169446515">
    <w:abstractNumId w:val="14"/>
  </w:num>
  <w:num w:numId="24" w16cid:durableId="1892181556">
    <w:abstractNumId w:val="29"/>
  </w:num>
  <w:num w:numId="25" w16cid:durableId="1591235062">
    <w:abstractNumId w:val="25"/>
  </w:num>
  <w:num w:numId="26" w16cid:durableId="796027749">
    <w:abstractNumId w:val="14"/>
  </w:num>
  <w:num w:numId="27" w16cid:durableId="1592852895">
    <w:abstractNumId w:val="2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556745050">
    <w:abstractNumId w:val="0"/>
  </w:num>
  <w:num w:numId="29" w16cid:durableId="353387346">
    <w:abstractNumId w:val="1"/>
  </w:num>
  <w:num w:numId="30" w16cid:durableId="1563638467">
    <w:abstractNumId w:val="2"/>
  </w:num>
  <w:num w:numId="31" w16cid:durableId="1729649950">
    <w:abstractNumId w:val="3"/>
  </w:num>
  <w:num w:numId="32" w16cid:durableId="1904944511">
    <w:abstractNumId w:val="8"/>
  </w:num>
  <w:num w:numId="33" w16cid:durableId="740253360">
    <w:abstractNumId w:val="4"/>
  </w:num>
  <w:num w:numId="34" w16cid:durableId="1161430677">
    <w:abstractNumId w:val="5"/>
  </w:num>
  <w:num w:numId="35" w16cid:durableId="604266988">
    <w:abstractNumId w:val="6"/>
  </w:num>
  <w:num w:numId="36" w16cid:durableId="262881664">
    <w:abstractNumId w:val="7"/>
  </w:num>
  <w:num w:numId="37" w16cid:durableId="1686058551">
    <w:abstractNumId w:val="9"/>
  </w:num>
  <w:num w:numId="38" w16cid:durableId="677853537">
    <w:abstractNumId w:val="26"/>
  </w:num>
  <w:num w:numId="39" w16cid:durableId="1135752460">
    <w:abstractNumId w:val="47"/>
  </w:num>
  <w:num w:numId="40" w16cid:durableId="85926971">
    <w:abstractNumId w:val="34"/>
  </w:num>
  <w:num w:numId="41" w16cid:durableId="1850293035">
    <w:abstractNumId w:val="13"/>
  </w:num>
  <w:num w:numId="42" w16cid:durableId="1104499377">
    <w:abstractNumId w:val="11"/>
  </w:num>
  <w:num w:numId="43" w16cid:durableId="777218610">
    <w:abstractNumId w:val="21"/>
  </w:num>
  <w:num w:numId="44" w16cid:durableId="620388">
    <w:abstractNumId w:val="35"/>
  </w:num>
  <w:num w:numId="45" w16cid:durableId="210576962">
    <w:abstractNumId w:val="27"/>
  </w:num>
  <w:num w:numId="46" w16cid:durableId="1032414228">
    <w:abstractNumId w:val="37"/>
  </w:num>
  <w:num w:numId="47" w16cid:durableId="1444879775">
    <w:abstractNumId w:val="40"/>
  </w:num>
  <w:num w:numId="48" w16cid:durableId="1970503378">
    <w:abstractNumId w:val="45"/>
  </w:num>
  <w:num w:numId="49" w16cid:durableId="1143619269">
    <w:abstractNumId w:val="44"/>
  </w:num>
  <w:num w:numId="50" w16cid:durableId="43023916">
    <w:abstractNumId w:val="15"/>
  </w:num>
  <w:num w:numId="51" w16cid:durableId="309098522">
    <w:abstractNumId w:val="36"/>
  </w:num>
  <w:num w:numId="52" w16cid:durableId="358820673">
    <w:abstractNumId w:val="19"/>
  </w:num>
  <w:num w:numId="53" w16cid:durableId="11934987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5A6"/>
    <w:rsid w:val="00015278"/>
    <w:rsid w:val="000413C4"/>
    <w:rsid w:val="000818D9"/>
    <w:rsid w:val="00093EF0"/>
    <w:rsid w:val="000B0020"/>
    <w:rsid w:val="000E366B"/>
    <w:rsid w:val="001015D5"/>
    <w:rsid w:val="00104C13"/>
    <w:rsid w:val="001137F3"/>
    <w:rsid w:val="001151E9"/>
    <w:rsid w:val="001415A6"/>
    <w:rsid w:val="001716FF"/>
    <w:rsid w:val="00172CBF"/>
    <w:rsid w:val="00176665"/>
    <w:rsid w:val="00186C22"/>
    <w:rsid w:val="001972F3"/>
    <w:rsid w:val="001C2731"/>
    <w:rsid w:val="001C2AEC"/>
    <w:rsid w:val="001F4A0F"/>
    <w:rsid w:val="001F7854"/>
    <w:rsid w:val="00202C3F"/>
    <w:rsid w:val="002104EA"/>
    <w:rsid w:val="0022267B"/>
    <w:rsid w:val="00251775"/>
    <w:rsid w:val="00255A5E"/>
    <w:rsid w:val="002B74DE"/>
    <w:rsid w:val="002D7D15"/>
    <w:rsid w:val="002F2A18"/>
    <w:rsid w:val="002F4A42"/>
    <w:rsid w:val="0030152C"/>
    <w:rsid w:val="00352864"/>
    <w:rsid w:val="003619FD"/>
    <w:rsid w:val="003D13DF"/>
    <w:rsid w:val="00405AD1"/>
    <w:rsid w:val="00410411"/>
    <w:rsid w:val="0041314E"/>
    <w:rsid w:val="00423FCC"/>
    <w:rsid w:val="004A7C9A"/>
    <w:rsid w:val="004C0ADD"/>
    <w:rsid w:val="004C0E6C"/>
    <w:rsid w:val="004D4F7B"/>
    <w:rsid w:val="004D5CBC"/>
    <w:rsid w:val="004F369A"/>
    <w:rsid w:val="00513EF9"/>
    <w:rsid w:val="0053283B"/>
    <w:rsid w:val="005363F9"/>
    <w:rsid w:val="005473AC"/>
    <w:rsid w:val="005B7B59"/>
    <w:rsid w:val="005C16E0"/>
    <w:rsid w:val="005D476C"/>
    <w:rsid w:val="005E203E"/>
    <w:rsid w:val="00604F6D"/>
    <w:rsid w:val="00696794"/>
    <w:rsid w:val="006B5DAE"/>
    <w:rsid w:val="006C7931"/>
    <w:rsid w:val="00713AE2"/>
    <w:rsid w:val="00717CEC"/>
    <w:rsid w:val="0072777E"/>
    <w:rsid w:val="0075758A"/>
    <w:rsid w:val="00761249"/>
    <w:rsid w:val="00773B14"/>
    <w:rsid w:val="00776421"/>
    <w:rsid w:val="00785B50"/>
    <w:rsid w:val="007A0945"/>
    <w:rsid w:val="007A20CD"/>
    <w:rsid w:val="007A71F6"/>
    <w:rsid w:val="007A7C26"/>
    <w:rsid w:val="007B649A"/>
    <w:rsid w:val="007F25AE"/>
    <w:rsid w:val="00841809"/>
    <w:rsid w:val="00873E50"/>
    <w:rsid w:val="00882E2C"/>
    <w:rsid w:val="008A4D7F"/>
    <w:rsid w:val="008C3B83"/>
    <w:rsid w:val="009444B0"/>
    <w:rsid w:val="00956C3A"/>
    <w:rsid w:val="00957E23"/>
    <w:rsid w:val="009936B6"/>
    <w:rsid w:val="00997156"/>
    <w:rsid w:val="009D3FB2"/>
    <w:rsid w:val="009E12B0"/>
    <w:rsid w:val="00A15A68"/>
    <w:rsid w:val="00A43192"/>
    <w:rsid w:val="00A636BD"/>
    <w:rsid w:val="00A95AC9"/>
    <w:rsid w:val="00AD3404"/>
    <w:rsid w:val="00AE506B"/>
    <w:rsid w:val="00B067AA"/>
    <w:rsid w:val="00B10EDB"/>
    <w:rsid w:val="00B126FA"/>
    <w:rsid w:val="00B170E0"/>
    <w:rsid w:val="00B34D68"/>
    <w:rsid w:val="00B415D1"/>
    <w:rsid w:val="00B72D69"/>
    <w:rsid w:val="00B97BF8"/>
    <w:rsid w:val="00BA04EF"/>
    <w:rsid w:val="00BA58B5"/>
    <w:rsid w:val="00BB41F1"/>
    <w:rsid w:val="00BB79B3"/>
    <w:rsid w:val="00BE7A59"/>
    <w:rsid w:val="00C1005B"/>
    <w:rsid w:val="00C10FAA"/>
    <w:rsid w:val="00C14AEB"/>
    <w:rsid w:val="00C35657"/>
    <w:rsid w:val="00C409CB"/>
    <w:rsid w:val="00C44898"/>
    <w:rsid w:val="00C471C2"/>
    <w:rsid w:val="00C62BB3"/>
    <w:rsid w:val="00C67BA2"/>
    <w:rsid w:val="00C80DD2"/>
    <w:rsid w:val="00C81A14"/>
    <w:rsid w:val="00C83728"/>
    <w:rsid w:val="00C86E39"/>
    <w:rsid w:val="00CC4263"/>
    <w:rsid w:val="00CC66F9"/>
    <w:rsid w:val="00CD733D"/>
    <w:rsid w:val="00D040E4"/>
    <w:rsid w:val="00D0574A"/>
    <w:rsid w:val="00D064E2"/>
    <w:rsid w:val="00D541A4"/>
    <w:rsid w:val="00D57DEF"/>
    <w:rsid w:val="00D605A6"/>
    <w:rsid w:val="00D6140C"/>
    <w:rsid w:val="00D86683"/>
    <w:rsid w:val="00D95072"/>
    <w:rsid w:val="00DA1BA2"/>
    <w:rsid w:val="00DB5E17"/>
    <w:rsid w:val="00E00705"/>
    <w:rsid w:val="00E06732"/>
    <w:rsid w:val="00E17DE6"/>
    <w:rsid w:val="00E45766"/>
    <w:rsid w:val="00E609A3"/>
    <w:rsid w:val="00E766A9"/>
    <w:rsid w:val="00E8580D"/>
    <w:rsid w:val="00E923D8"/>
    <w:rsid w:val="00E9667E"/>
    <w:rsid w:val="00EB55A8"/>
    <w:rsid w:val="00ED7106"/>
    <w:rsid w:val="00EE6559"/>
    <w:rsid w:val="00F02EF3"/>
    <w:rsid w:val="00F358C1"/>
    <w:rsid w:val="00F5385A"/>
    <w:rsid w:val="00F538F5"/>
    <w:rsid w:val="00F702F1"/>
    <w:rsid w:val="00FA0112"/>
    <w:rsid w:val="00FA0C37"/>
    <w:rsid w:val="00FA2C9F"/>
    <w:rsid w:val="00FA34E7"/>
    <w:rsid w:val="00FD1259"/>
    <w:rsid w:val="00FD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A42E55E"/>
  <w15:docId w15:val="{C5EABFF3-C30E-46EA-81B9-E1895DF8F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936B6"/>
    <w:pPr>
      <w:widowControl w:val="0"/>
      <w:overflowPunct w:val="0"/>
      <w:autoSpaceDE w:val="0"/>
      <w:autoSpaceDN w:val="0"/>
      <w:adjustRightInd w:val="0"/>
      <w:textAlignment w:val="baseline"/>
    </w:pPr>
    <w:rPr>
      <w:rFonts w:ascii="Arial" w:hAnsi="Arial"/>
      <w:spacing w:val="6"/>
      <w:kern w:val="15"/>
      <w:sz w:val="22"/>
      <w:lang w:eastAsia="de-DE"/>
    </w:rPr>
  </w:style>
  <w:style w:type="paragraph" w:styleId="berschrift1">
    <w:name w:val="heading 1"/>
    <w:basedOn w:val="Standard"/>
    <w:next w:val="Standard"/>
    <w:qFormat/>
    <w:rsid w:val="001137F3"/>
    <w:pPr>
      <w:keepNext/>
      <w:tabs>
        <w:tab w:val="left" w:pos="7000"/>
        <w:tab w:val="left" w:pos="9212"/>
      </w:tabs>
      <w:spacing w:before="240" w:after="60"/>
      <w:outlineLvl w:val="0"/>
    </w:pPr>
    <w:rPr>
      <w:b/>
      <w:kern w:val="28"/>
    </w:rPr>
  </w:style>
  <w:style w:type="paragraph" w:styleId="berschrift2">
    <w:name w:val="heading 2"/>
    <w:basedOn w:val="Standard"/>
    <w:next w:val="Standard"/>
    <w:qFormat/>
    <w:rsid w:val="001137F3"/>
    <w:pPr>
      <w:keepNext/>
      <w:widowControl/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rsid w:val="00AE506B"/>
    <w:pPr>
      <w:keepNext/>
      <w:spacing w:before="120" w:after="60"/>
      <w:outlineLvl w:val="2"/>
    </w:pPr>
    <w:rPr>
      <w:b/>
    </w:rPr>
  </w:style>
  <w:style w:type="paragraph" w:styleId="berschrift4">
    <w:name w:val="heading 4"/>
    <w:basedOn w:val="Standard"/>
    <w:next w:val="Standard"/>
    <w:link w:val="berschrift4Zchn"/>
    <w:semiHidden/>
    <w:unhideWhenUsed/>
    <w:qFormat/>
    <w:rsid w:val="001137F3"/>
    <w:pPr>
      <w:keepNext/>
      <w:keepLines/>
      <w:spacing w:before="40"/>
      <w:outlineLvl w:val="3"/>
    </w:pPr>
    <w:rPr>
      <w:rFonts w:eastAsiaTheme="majorEastAsia" w:cstheme="majorBidi"/>
      <w:b/>
      <w:i/>
      <w:iCs/>
      <w:color w:val="365F91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AE506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202C3F"/>
    <w:pPr>
      <w:tabs>
        <w:tab w:val="center" w:pos="4320"/>
        <w:tab w:val="right" w:pos="8640"/>
      </w:tabs>
      <w:spacing w:before="60" w:after="60"/>
    </w:pPr>
    <w:rPr>
      <w:sz w:val="16"/>
    </w:rPr>
  </w:style>
  <w:style w:type="character" w:styleId="Seitenzahl">
    <w:name w:val="page number"/>
    <w:basedOn w:val="Absatz-Standardschriftart"/>
    <w:rsid w:val="00202C3F"/>
    <w:rPr>
      <w:sz w:val="16"/>
    </w:rPr>
  </w:style>
  <w:style w:type="paragraph" w:customStyle="1" w:styleId="berschrift10">
    <w:name w:val="Êberschrift 1"/>
    <w:basedOn w:val="Standard"/>
    <w:next w:val="Standard"/>
    <w:rsid w:val="00AE506B"/>
    <w:pPr>
      <w:keepNext/>
      <w:jc w:val="center"/>
    </w:pPr>
    <w:rPr>
      <w:sz w:val="48"/>
    </w:rPr>
  </w:style>
  <w:style w:type="paragraph" w:styleId="Textkrper">
    <w:name w:val="Body Text"/>
    <w:basedOn w:val="Standard"/>
    <w:link w:val="TextkrperZchn"/>
    <w:rsid w:val="00AE506B"/>
    <w:pPr>
      <w:widowControl/>
      <w:overflowPunct/>
      <w:autoSpaceDE/>
      <w:autoSpaceDN/>
      <w:adjustRightInd/>
      <w:textAlignment w:val="auto"/>
    </w:pPr>
    <w:rPr>
      <w:lang w:val="de-DE"/>
    </w:rPr>
  </w:style>
  <w:style w:type="paragraph" w:styleId="Textkrper-Zeileneinzug">
    <w:name w:val="Body Text Indent"/>
    <w:basedOn w:val="Standard"/>
    <w:link w:val="Textkrper-ZeileneinzugZchn"/>
    <w:rsid w:val="00AE506B"/>
    <w:pPr>
      <w:widowControl/>
      <w:overflowPunct/>
      <w:autoSpaceDE/>
      <w:autoSpaceDN/>
      <w:adjustRightInd/>
      <w:ind w:left="705"/>
      <w:textAlignment w:val="auto"/>
    </w:pPr>
    <w:rPr>
      <w:sz w:val="20"/>
      <w:lang w:val="de-DE"/>
    </w:rPr>
  </w:style>
  <w:style w:type="paragraph" w:styleId="Blocktext">
    <w:name w:val="Block Text"/>
    <w:basedOn w:val="Standard"/>
    <w:rsid w:val="00AE506B"/>
    <w:pPr>
      <w:widowControl/>
      <w:overflowPunct/>
      <w:autoSpaceDE/>
      <w:autoSpaceDN/>
      <w:adjustRightInd/>
      <w:spacing w:line="288" w:lineRule="exact"/>
      <w:ind w:left="216" w:right="72" w:hanging="216"/>
      <w:jc w:val="both"/>
      <w:textAlignment w:val="auto"/>
    </w:pPr>
    <w:rPr>
      <w:lang w:val="de-DE"/>
    </w:rPr>
  </w:style>
  <w:style w:type="paragraph" w:styleId="Textkrper3">
    <w:name w:val="Body Text 3"/>
    <w:basedOn w:val="Standard"/>
    <w:rsid w:val="00AE506B"/>
    <w:pPr>
      <w:overflowPunct/>
      <w:autoSpaceDE/>
      <w:autoSpaceDN/>
      <w:adjustRightInd/>
      <w:textAlignment w:val="auto"/>
    </w:pPr>
    <w:rPr>
      <w:lang w:val="de-DE"/>
    </w:rPr>
  </w:style>
  <w:style w:type="paragraph" w:styleId="Textkrper-Einzug2">
    <w:name w:val="Body Text Indent 2"/>
    <w:basedOn w:val="Standard"/>
    <w:rsid w:val="00AE506B"/>
    <w:pPr>
      <w:spacing w:line="268" w:lineRule="exact"/>
      <w:ind w:left="709" w:hanging="709"/>
    </w:pPr>
    <w:rPr>
      <w:lang w:val="de-DE"/>
    </w:rPr>
  </w:style>
  <w:style w:type="paragraph" w:customStyle="1" w:styleId="AufgabestellungAufz">
    <w:name w:val="AufgabestellungAufz"/>
    <w:basedOn w:val="Standard"/>
    <w:rsid w:val="00AE506B"/>
    <w:pPr>
      <w:widowControl/>
      <w:numPr>
        <w:numId w:val="23"/>
      </w:numPr>
      <w:overflowPunct/>
      <w:autoSpaceDE/>
      <w:autoSpaceDN/>
      <w:adjustRightInd/>
      <w:textAlignment w:val="auto"/>
    </w:pPr>
    <w:rPr>
      <w:lang w:val="de-DE"/>
    </w:rPr>
  </w:style>
  <w:style w:type="paragraph" w:customStyle="1" w:styleId="Lernziel">
    <w:name w:val="Lernziel"/>
    <w:basedOn w:val="Standard"/>
    <w:rsid w:val="00AE506B"/>
    <w:pPr>
      <w:tabs>
        <w:tab w:val="left" w:pos="567"/>
      </w:tabs>
      <w:spacing w:before="40" w:after="40"/>
      <w:ind w:left="567" w:hanging="567"/>
    </w:pPr>
    <w:rPr>
      <w:lang w:val="de-DE"/>
    </w:rPr>
  </w:style>
  <w:style w:type="paragraph" w:styleId="Sprechblasentext">
    <w:name w:val="Balloon Text"/>
    <w:basedOn w:val="Standard"/>
    <w:link w:val="SprechblasentextZchn"/>
    <w:rsid w:val="0022267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22267B"/>
    <w:rPr>
      <w:rFonts w:ascii="Tahoma" w:hAnsi="Tahoma" w:cs="Tahoma"/>
      <w:sz w:val="16"/>
      <w:szCs w:val="16"/>
      <w:lang w:val="en-US" w:eastAsia="de-DE"/>
    </w:rPr>
  </w:style>
  <w:style w:type="character" w:customStyle="1" w:styleId="berschrift3Zchn">
    <w:name w:val="Überschrift 3 Zchn"/>
    <w:basedOn w:val="Absatz-Standardschriftart"/>
    <w:link w:val="berschrift3"/>
    <w:rsid w:val="0022267B"/>
    <w:rPr>
      <w:rFonts w:ascii="Arial" w:hAnsi="Arial"/>
      <w:b/>
      <w:sz w:val="22"/>
      <w:lang w:val="en-US" w:eastAsia="de-DE"/>
    </w:rPr>
  </w:style>
  <w:style w:type="table" w:styleId="Tabellenraster">
    <w:name w:val="Table Grid"/>
    <w:basedOn w:val="NormaleTabelle"/>
    <w:rsid w:val="00222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ellenkopf">
    <w:name w:val="tabellenkopf"/>
    <w:basedOn w:val="Standard"/>
    <w:qFormat/>
    <w:rsid w:val="008C3B83"/>
    <w:rPr>
      <w:b/>
      <w:sz w:val="16"/>
    </w:rPr>
  </w:style>
  <w:style w:type="paragraph" w:customStyle="1" w:styleId="kursiv">
    <w:name w:val="kursiv"/>
    <w:basedOn w:val="Standard"/>
    <w:qFormat/>
    <w:rsid w:val="001C2731"/>
    <w:rPr>
      <w:i/>
    </w:rPr>
  </w:style>
  <w:style w:type="character" w:customStyle="1" w:styleId="Textkrper-ZeileneinzugZchn">
    <w:name w:val="Textkörper-Zeileneinzug Zchn"/>
    <w:basedOn w:val="Absatz-Standardschriftart"/>
    <w:link w:val="Textkrper-Zeileneinzug"/>
    <w:rsid w:val="00202C3F"/>
    <w:rPr>
      <w:rFonts w:ascii="Arial" w:hAnsi="Arial"/>
      <w:spacing w:val="6"/>
      <w:kern w:val="15"/>
      <w:lang w:val="de-DE" w:eastAsia="de-DE"/>
    </w:rPr>
  </w:style>
  <w:style w:type="character" w:customStyle="1" w:styleId="TextkrperZchn">
    <w:name w:val="Textkörper Zchn"/>
    <w:basedOn w:val="Absatz-Standardschriftart"/>
    <w:link w:val="Textkrper"/>
    <w:rsid w:val="00202C3F"/>
    <w:rPr>
      <w:rFonts w:ascii="Arial" w:hAnsi="Arial"/>
      <w:spacing w:val="6"/>
      <w:kern w:val="15"/>
      <w:sz w:val="22"/>
      <w:lang w:val="de-DE" w:eastAsia="de-DE"/>
    </w:rPr>
  </w:style>
  <w:style w:type="paragraph" w:customStyle="1" w:styleId="tabelleninhalt">
    <w:name w:val="tabelleninhalt"/>
    <w:basedOn w:val="Standard"/>
    <w:qFormat/>
    <w:rsid w:val="008C3B83"/>
  </w:style>
  <w:style w:type="paragraph" w:customStyle="1" w:styleId="aufzhlung">
    <w:name w:val="aufzählung"/>
    <w:basedOn w:val="Standard"/>
    <w:qFormat/>
    <w:rsid w:val="009444B0"/>
    <w:pPr>
      <w:widowControl/>
      <w:numPr>
        <w:numId w:val="47"/>
      </w:numPr>
    </w:pPr>
  </w:style>
  <w:style w:type="character" w:customStyle="1" w:styleId="berschrift4Zchn">
    <w:name w:val="Überschrift 4 Zchn"/>
    <w:basedOn w:val="Absatz-Standardschriftart"/>
    <w:link w:val="berschrift4"/>
    <w:semiHidden/>
    <w:rsid w:val="001137F3"/>
    <w:rPr>
      <w:rFonts w:ascii="Arial" w:eastAsiaTheme="majorEastAsia" w:hAnsi="Arial" w:cstheme="majorBidi"/>
      <w:b/>
      <w:i/>
      <w:iCs/>
      <w:color w:val="365F91" w:themeColor="accent1" w:themeShade="BF"/>
      <w:spacing w:val="6"/>
      <w:kern w:val="15"/>
      <w:sz w:val="22"/>
      <w:lang w:val="en-US" w:eastAsia="de-DE"/>
    </w:rPr>
  </w:style>
  <w:style w:type="paragraph" w:customStyle="1" w:styleId="fettkursiv">
    <w:name w:val="fett kursiv"/>
    <w:basedOn w:val="kursiv"/>
    <w:qFormat/>
    <w:rsid w:val="001C2731"/>
    <w:rPr>
      <w:b/>
    </w:rPr>
  </w:style>
  <w:style w:type="paragraph" w:styleId="Beschriftung">
    <w:name w:val="caption"/>
    <w:basedOn w:val="Standard"/>
    <w:next w:val="Standard"/>
    <w:unhideWhenUsed/>
    <w:qFormat/>
    <w:rsid w:val="00696794"/>
    <w:pPr>
      <w:spacing w:after="200"/>
    </w:pPr>
    <w:rPr>
      <w:i/>
      <w:iCs/>
      <w:color w:val="1F497D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2F4A42"/>
    <w:pPr>
      <w:ind w:left="720"/>
      <w:contextualSpacing/>
    </w:pPr>
  </w:style>
  <w:style w:type="table" w:styleId="Gitternetztabelle1hell">
    <w:name w:val="Grid Table 1 Light"/>
    <w:basedOn w:val="NormaleTabelle"/>
    <w:uiPriority w:val="46"/>
    <w:rsid w:val="00BB41F1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VN\BiVo-Revision_2014\trunk\Vorlagen\Vorlage_Auftraege_neue_BiVo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657EC4E4F5B59429A0294058D814CCB" ma:contentTypeVersion="2" ma:contentTypeDescription="Ein neues Dokument erstellen." ma:contentTypeScope="" ma:versionID="8a47da929841cf942d651f713e3afdaa">
  <xsd:schema xmlns:xsd="http://www.w3.org/2001/XMLSchema" xmlns:xs="http://www.w3.org/2001/XMLSchema" xmlns:p="http://schemas.microsoft.com/office/2006/metadata/properties" xmlns:ns2="29d7d916-f23c-4da1-926a-06f6ae5a8c6e" targetNamespace="http://schemas.microsoft.com/office/2006/metadata/properties" ma:root="true" ma:fieldsID="8c7361173647e1905ce78da48c15ef84" ns2:_="">
    <xsd:import namespace="29d7d916-f23c-4da1-926a-06f6ae5a8c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d7d916-f23c-4da1-926a-06f6ae5a8c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FB7F917-3A2E-4A3E-B7C4-0DD1BF6F490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2CF6A3-41A3-4DF1-8BD4-A1E003CBE8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CB5AB-5D2F-4A0D-8FE9-D926C0A6CA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d7d916-f23c-4da1-926a-06f6ae5a8c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05DC486-087F-1149-A87C-6B4655257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Vorlage_Auftraege_neue_BiVo.dotx</Template>
  <TotalTime>0</TotalTime>
  <Pages>4</Pages>
  <Words>476</Words>
  <Characters>2999</Characters>
  <Application>Microsoft Office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Lern- und Arbeitsauftrag LA_245_1706_Prototyp_umsetzen</vt:lpstr>
    </vt:vector>
  </TitlesOfParts>
  <Manager/>
  <Company>Berufsfachschule Baden BBB, IT-School / www.bbbaden.ch</Company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Lern- und Arbeitsauftrag LA_245_1706_Prototyp_umsetzen</dc:title>
  <dc:subject>Modul 245</dc:subject>
  <dc:creator>Benedikt Sutter-Bonaparte</dc:creator>
  <dc:description>CC-BY-NC-SA_x000d_
https://creativecommons.org/licenses/by-nc-sa/4.0/legalcode</dc:description>
  <cp:lastModifiedBy>Julian Zurkinden</cp:lastModifiedBy>
  <cp:revision>44</cp:revision>
  <cp:lastPrinted>2020-12-08T12:50:00Z</cp:lastPrinted>
  <dcterms:created xsi:type="dcterms:W3CDTF">2020-12-17T11:49:00Z</dcterms:created>
  <dcterms:modified xsi:type="dcterms:W3CDTF">2024-03-12T15:50:00Z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204040260</vt:i4>
  </property>
  <property fmtid="{D5CDD505-2E9C-101B-9397-08002B2CF9AE}" pid="3" name="_EmailSubject">
    <vt:lpwstr>Please review</vt:lpwstr>
  </property>
  <property fmtid="{D5CDD505-2E9C-101B-9397-08002B2CF9AE}" pid="4" name="_AuthorEmail">
    <vt:lpwstr>info@softenvironment.ch</vt:lpwstr>
  </property>
  <property fmtid="{D5CDD505-2E9C-101B-9397-08002B2CF9AE}" pid="5" name="_AuthorEmailDisplayName">
    <vt:lpwstr>softEnvironment</vt:lpwstr>
  </property>
  <property fmtid="{D5CDD505-2E9C-101B-9397-08002B2CF9AE}" pid="6" name="_ReviewingToolsShownOnce">
    <vt:lpwstr/>
  </property>
  <property fmtid="{D5CDD505-2E9C-101B-9397-08002B2CF9AE}" pid="7" name="ContentTypeId">
    <vt:lpwstr>0x0101009657EC4E4F5B59429A0294058D814CCB</vt:lpwstr>
  </property>
</Properties>
</file>